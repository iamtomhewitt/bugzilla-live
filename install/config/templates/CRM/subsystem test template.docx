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42" w:rsidRDefault="00FF2954" w:rsidP="00507422">
      <w:pPr>
        <w:pStyle w:val="Title"/>
        <w:spacing w:before="240" w:after="120"/>
        <w:rPr>
          <w:sz w:val="44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DOCPROPERTY  Doc_title  \* MERGEFORMAT </w:instrText>
      </w:r>
      <w:r>
        <w:rPr>
          <w:sz w:val="44"/>
        </w:rPr>
        <w:fldChar w:fldCharType="separate"/>
      </w:r>
      <w:proofErr w:type="spellStart"/>
      <w:r w:rsidR="008C25F6">
        <w:rPr>
          <w:sz w:val="44"/>
        </w:rPr>
        <w:t>Doctitle</w:t>
      </w:r>
      <w:proofErr w:type="spellEnd"/>
      <w:r>
        <w:rPr>
          <w:sz w:val="44"/>
        </w:rPr>
        <w:fldChar w:fldCharType="end"/>
      </w:r>
    </w:p>
    <w:p w:rsidR="002A64C9" w:rsidRPr="002A64C9" w:rsidRDefault="002A64C9" w:rsidP="002A64C9">
      <w:pPr>
        <w:pStyle w:val="NormalIndent"/>
      </w:pPr>
    </w:p>
    <w:p w:rsidR="00F87B42" w:rsidRDefault="00F87B4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9"/>
        <w:gridCol w:w="283"/>
        <w:gridCol w:w="2693"/>
        <w:gridCol w:w="83"/>
        <w:gridCol w:w="2752"/>
      </w:tblGrid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Customer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r>
              <w:t>Contract Number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Proposal Number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Division/Project Number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Reporting to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Project/Document Ref.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DC69A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Document_number  \* MERGEFORMAT </w:instrText>
            </w:r>
            <w:r>
              <w:rPr>
                <w:rFonts w:cs="Arial"/>
              </w:rPr>
              <w:fldChar w:fldCharType="separate"/>
            </w:r>
            <w:proofErr w:type="spellStart"/>
            <w:r w:rsidR="008C25F6">
              <w:rPr>
                <w:rFonts w:cs="Arial"/>
              </w:rPr>
              <w:t>Docnumber</w:t>
            </w:r>
            <w:proofErr w:type="spellEnd"/>
            <w:r>
              <w:rPr>
                <w:rFonts w:cs="Arial"/>
              </w:rPr>
              <w:fldChar w:fldCharType="end"/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Issue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A5766F">
            <w:pPr>
              <w:pStyle w:val="TableTestFirstLine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Issue  \* MERGEFORMAT </w:instrText>
            </w:r>
            <w:r>
              <w:rPr>
                <w:rFonts w:ascii="Arial" w:hAnsi="Arial" w:cs="Arial"/>
              </w:rPr>
              <w:fldChar w:fldCharType="separate"/>
            </w:r>
            <w:proofErr w:type="spellStart"/>
            <w:r w:rsidR="008C25F6">
              <w:rPr>
                <w:rFonts w:ascii="Arial" w:hAnsi="Arial" w:cs="Arial"/>
              </w:rPr>
              <w:t>Docissue</w:t>
            </w:r>
            <w:proofErr w:type="spellEnd"/>
            <w:r>
              <w:rPr>
                <w:rFonts w:ascii="Arial" w:hAnsi="Arial" w:cs="Arial"/>
              </w:rPr>
              <w:fldChar w:fldCharType="end"/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Issue date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AC41A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Issue_date  \* MERGEFORMAT </w:instrText>
            </w:r>
            <w:r>
              <w:rPr>
                <w:rFonts w:cs="Arial"/>
              </w:rPr>
              <w:fldChar w:fldCharType="separate"/>
            </w:r>
            <w:proofErr w:type="spellStart"/>
            <w:r w:rsidR="008C25F6">
              <w:rPr>
                <w:rFonts w:cs="Arial"/>
              </w:rPr>
              <w:t>Issuedate</w:t>
            </w:r>
            <w:proofErr w:type="spellEnd"/>
            <w:r>
              <w:rPr>
                <w:rFonts w:cs="Arial"/>
              </w:rPr>
              <w:fldChar w:fldCharType="end"/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Status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AC41A4">
            <w:pPr>
              <w:pStyle w:val="TableTestFirstLine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Issue_status  \* MERGEFORMAT </w:instrText>
            </w:r>
            <w:r>
              <w:rPr>
                <w:rFonts w:ascii="Arial" w:hAnsi="Arial" w:cs="Arial"/>
              </w:rPr>
              <w:fldChar w:fldCharType="separate"/>
            </w:r>
            <w:proofErr w:type="spellStart"/>
            <w:r w:rsidR="008C25F6">
              <w:rPr>
                <w:rFonts w:ascii="Arial" w:hAnsi="Arial" w:cs="Arial"/>
              </w:rPr>
              <w:t>Issuestatus</w:t>
            </w:r>
            <w:proofErr w:type="spellEnd"/>
            <w:r>
              <w:rPr>
                <w:rFonts w:ascii="Arial" w:hAnsi="Arial" w:cs="Arial"/>
              </w:rPr>
              <w:fldChar w:fldCharType="end"/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pStyle w:val="TableTestFirstLine"/>
              <w:spacing w:before="0" w:after="0" w:line="240" w:lineRule="auto"/>
              <w:rPr>
                <w:rFonts w:ascii="Arial" w:hAnsi="Arial" w:cs="Arial"/>
                <w:iCs/>
              </w:rPr>
            </w:pPr>
          </w:p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  <w:iCs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Distribution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Project Files</w:t>
            </w:r>
          </w:p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9D084E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CGI</w:t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Prepared by</w:t>
            </w:r>
            <w:r>
              <w:rPr>
                <w:rFonts w:cs="Arial"/>
              </w:rPr>
              <w:br/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A8486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Developername</w:t>
            </w:r>
            <w:proofErr w:type="spellEnd"/>
          </w:p>
          <w:p w:rsidR="00AC41A4" w:rsidRDefault="00AC41A4">
            <w:pPr>
              <w:rPr>
                <w:rFonts w:cs="Arial"/>
              </w:rPr>
            </w:pPr>
          </w:p>
          <w:p w:rsidR="00F87B42" w:rsidRDefault="00F87B4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......................................</w:t>
            </w:r>
          </w:p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B14496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CRM </w:t>
            </w:r>
            <w:r w:rsidR="00C71D56">
              <w:rPr>
                <w:rFonts w:cs="Arial"/>
                <w:iCs/>
              </w:rPr>
              <w:t>Design Authority</w:t>
            </w:r>
          </w:p>
          <w:p w:rsidR="00F87B42" w:rsidRDefault="00F87B42">
            <w:pPr>
              <w:rPr>
                <w:rFonts w:cs="Arial"/>
                <w:iCs/>
              </w:rPr>
            </w:pPr>
          </w:p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  <w:iCs/>
              </w:rPr>
              <w:t>Date……………………….</w:t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 w:rsidP="00C71D56">
            <w:pPr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>
              <w:rPr>
                <w:rFonts w:cs="Arial"/>
              </w:rPr>
              <w:br/>
              <w:t>(</w:t>
            </w:r>
            <w:r w:rsidR="00C71D56">
              <w:rPr>
                <w:rFonts w:cs="Arial"/>
              </w:rPr>
              <w:t>CGI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F87B42">
            <w:pPr>
              <w:rPr>
                <w:rFonts w:cs="Arial"/>
              </w:rPr>
            </w:pPr>
          </w:p>
          <w:p w:rsidR="00F87B42" w:rsidRDefault="00F87B42">
            <w:pPr>
              <w:rPr>
                <w:rFonts w:cs="Arial"/>
              </w:rPr>
            </w:pPr>
          </w:p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</w:rPr>
              <w:t>......................................</w:t>
            </w:r>
          </w:p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F87B42">
            <w:pPr>
              <w:rPr>
                <w:rFonts w:cs="Arial"/>
                <w:iCs/>
              </w:rPr>
            </w:pPr>
          </w:p>
          <w:p w:rsidR="00F87B42" w:rsidRDefault="00F87B42">
            <w:pPr>
              <w:rPr>
                <w:rFonts w:cs="Arial"/>
                <w:iCs/>
              </w:rPr>
            </w:pPr>
          </w:p>
          <w:p w:rsidR="00F87B42" w:rsidRDefault="00F87B42">
            <w:pPr>
              <w:rPr>
                <w:rFonts w:cs="Arial"/>
              </w:rPr>
            </w:pPr>
            <w:r>
              <w:rPr>
                <w:rFonts w:cs="Arial"/>
                <w:iCs/>
              </w:rPr>
              <w:t>Date……………………….</w:t>
            </w: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F87B42">
            <w:pPr>
              <w:pStyle w:val="TableTestFirstLine"/>
              <w:spacing w:before="0" w:after="0" w:line="240" w:lineRule="auto"/>
              <w:rPr>
                <w:rFonts w:ascii="Arial" w:hAnsi="Arial" w:cs="Arial"/>
                <w:iCs/>
              </w:rPr>
            </w:pPr>
          </w:p>
        </w:tc>
      </w:tr>
      <w:tr w:rsidR="00F87B42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F87B42">
            <w:pPr>
              <w:rPr>
                <w:rFonts w:cs="Arial"/>
              </w:rPr>
            </w:pPr>
          </w:p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87B42" w:rsidRDefault="00F87B42">
            <w:pPr>
              <w:rPr>
                <w:rFonts w:cs="Arial"/>
              </w:rPr>
            </w:pPr>
          </w:p>
        </w:tc>
      </w:tr>
    </w:tbl>
    <w:p w:rsidR="00F87B42" w:rsidRDefault="00F87B42"/>
    <w:p w:rsidR="00F87B42" w:rsidRDefault="00F87B42"/>
    <w:p w:rsidR="00F87B42" w:rsidRDefault="00F87B42">
      <w:pPr>
        <w:pStyle w:val="Heading"/>
      </w:pPr>
      <w:r>
        <w:br w:type="page"/>
      </w:r>
      <w:r>
        <w:lastRenderedPageBreak/>
        <w:t>Amendment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3399"/>
        <w:gridCol w:w="2412"/>
      </w:tblGrid>
      <w:tr w:rsidR="00F87B42">
        <w:trPr>
          <w:cantSplit/>
        </w:trPr>
        <w:tc>
          <w:tcPr>
            <w:tcW w:w="1701" w:type="dxa"/>
            <w:vAlign w:val="center"/>
          </w:tcPr>
          <w:p w:rsidR="00F87B42" w:rsidRDefault="00F87B42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560" w:type="dxa"/>
            <w:vAlign w:val="center"/>
          </w:tcPr>
          <w:p w:rsidR="00F87B42" w:rsidRDefault="00F87B42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Issue</w:t>
            </w:r>
          </w:p>
        </w:tc>
        <w:tc>
          <w:tcPr>
            <w:tcW w:w="3399" w:type="dxa"/>
            <w:vAlign w:val="center"/>
          </w:tcPr>
          <w:p w:rsidR="00F87B42" w:rsidRDefault="00F87B42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412" w:type="dxa"/>
            <w:vAlign w:val="center"/>
          </w:tcPr>
          <w:p w:rsidR="00F87B42" w:rsidRDefault="00B912E4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</w:t>
            </w:r>
            <w:r w:rsidR="00F87B42">
              <w:rPr>
                <w:sz w:val="20"/>
              </w:rPr>
              <w:t>uthor</w:t>
            </w:r>
          </w:p>
        </w:tc>
      </w:tr>
      <w:tr w:rsidR="00F87B42">
        <w:trPr>
          <w:cantSplit/>
        </w:trPr>
        <w:tc>
          <w:tcPr>
            <w:tcW w:w="1701" w:type="dxa"/>
            <w:vAlign w:val="center"/>
          </w:tcPr>
          <w:p w:rsidR="00F87B42" w:rsidRDefault="00F87B42" w:rsidP="002A6F1F">
            <w:pPr>
              <w:pStyle w:val="Tnormal"/>
              <w:spacing w:before="60" w:after="60"/>
              <w:jc w:val="center"/>
            </w:pPr>
          </w:p>
        </w:tc>
        <w:tc>
          <w:tcPr>
            <w:tcW w:w="1560" w:type="dxa"/>
            <w:vAlign w:val="center"/>
          </w:tcPr>
          <w:p w:rsidR="00F87B42" w:rsidRDefault="00F87B42" w:rsidP="00B912E4">
            <w:pPr>
              <w:pStyle w:val="Tnormal"/>
              <w:spacing w:before="60" w:after="60"/>
              <w:jc w:val="center"/>
            </w:pPr>
          </w:p>
        </w:tc>
        <w:tc>
          <w:tcPr>
            <w:tcW w:w="3399" w:type="dxa"/>
            <w:vAlign w:val="center"/>
          </w:tcPr>
          <w:p w:rsidR="00F87B42" w:rsidRDefault="00F87B42" w:rsidP="00B912E4">
            <w:pPr>
              <w:pStyle w:val="Tnormal"/>
              <w:spacing w:before="60" w:after="60"/>
              <w:jc w:val="center"/>
            </w:pPr>
          </w:p>
        </w:tc>
        <w:tc>
          <w:tcPr>
            <w:tcW w:w="2412" w:type="dxa"/>
            <w:vAlign w:val="center"/>
          </w:tcPr>
          <w:p w:rsidR="00F87B42" w:rsidRDefault="00F87B42" w:rsidP="00B912E4">
            <w:pPr>
              <w:pStyle w:val="Tnormal"/>
              <w:spacing w:before="60" w:after="60"/>
              <w:jc w:val="center"/>
            </w:pPr>
          </w:p>
        </w:tc>
      </w:tr>
    </w:tbl>
    <w:p w:rsidR="00F87B42" w:rsidRDefault="00F87B42"/>
    <w:p w:rsidR="00F87B42" w:rsidRDefault="00F87B42"/>
    <w:p w:rsidR="00F87B42" w:rsidRDefault="00F87B42">
      <w:pPr>
        <w:rPr>
          <w:b/>
          <w:bCs/>
          <w:sz w:val="28"/>
        </w:rPr>
      </w:pPr>
      <w:r>
        <w:br w:type="page"/>
      </w:r>
      <w:r w:rsidR="00094D54">
        <w:rPr>
          <w:b/>
          <w:bCs/>
          <w:sz w:val="28"/>
        </w:rPr>
        <w:lastRenderedPageBreak/>
        <w:t>Detailed C</w:t>
      </w:r>
      <w:r>
        <w:rPr>
          <w:b/>
          <w:bCs/>
          <w:sz w:val="28"/>
        </w:rPr>
        <w:t>ontents</w:t>
      </w:r>
    </w:p>
    <w:p w:rsidR="008C25F6" w:rsidRPr="00824BE2" w:rsidRDefault="00F87B42">
      <w:pPr>
        <w:pStyle w:val="TOC1"/>
        <w:rPr>
          <w:rFonts w:ascii="Calibri" w:hAnsi="Calibri"/>
          <w:sz w:val="22"/>
          <w:szCs w:val="22"/>
          <w:lang w:eastAsia="en-GB"/>
        </w:rPr>
      </w:pPr>
      <w:r>
        <w:rPr>
          <w:b/>
          <w:bCs/>
          <w:sz w:val="28"/>
        </w:rPr>
        <w:fldChar w:fldCharType="begin"/>
      </w:r>
      <w:r>
        <w:rPr>
          <w:b/>
          <w:bCs/>
          <w:sz w:val="28"/>
        </w:rPr>
        <w:instrText xml:space="preserve"> TOC \o "1-2" \h \z </w:instrText>
      </w:r>
      <w:r>
        <w:rPr>
          <w:b/>
          <w:bCs/>
          <w:sz w:val="28"/>
        </w:rPr>
        <w:fldChar w:fldCharType="separate"/>
      </w:r>
      <w:hyperlink w:anchor="_Toc535690136" w:history="1">
        <w:r w:rsidR="008C25F6" w:rsidRPr="00DD452B">
          <w:rPr>
            <w:rStyle w:val="Hyperlink"/>
          </w:rPr>
          <w:t>1</w:t>
        </w:r>
        <w:r w:rsidR="008C25F6" w:rsidRPr="00824BE2">
          <w:rPr>
            <w:rFonts w:ascii="Calibri" w:hAnsi="Calibri"/>
            <w:sz w:val="22"/>
            <w:szCs w:val="22"/>
            <w:lang w:eastAsia="en-GB"/>
          </w:rPr>
          <w:tab/>
        </w:r>
        <w:r w:rsidR="008C25F6" w:rsidRPr="00DD452B">
          <w:rPr>
            <w:rStyle w:val="Hyperlink"/>
          </w:rPr>
          <w:t>Introduction</w:t>
        </w:r>
        <w:r w:rsidR="008C25F6">
          <w:rPr>
            <w:webHidden/>
          </w:rPr>
          <w:tab/>
        </w:r>
        <w:r w:rsidR="008C25F6">
          <w:rPr>
            <w:webHidden/>
          </w:rPr>
          <w:fldChar w:fldCharType="begin"/>
        </w:r>
        <w:r w:rsidR="008C25F6">
          <w:rPr>
            <w:webHidden/>
          </w:rPr>
          <w:instrText xml:space="preserve"> PAGEREF _Toc535690136 \h </w:instrText>
        </w:r>
        <w:r w:rsidR="008C25F6">
          <w:rPr>
            <w:webHidden/>
          </w:rPr>
        </w:r>
        <w:r w:rsidR="008C25F6">
          <w:rPr>
            <w:webHidden/>
          </w:rPr>
          <w:fldChar w:fldCharType="separate"/>
        </w:r>
        <w:r w:rsidR="008C25F6">
          <w:rPr>
            <w:webHidden/>
          </w:rPr>
          <w:t>4</w:t>
        </w:r>
        <w:r w:rsidR="008C25F6">
          <w:rPr>
            <w:webHidden/>
          </w:rPr>
          <w:fldChar w:fldCharType="end"/>
        </w:r>
      </w:hyperlink>
    </w:p>
    <w:p w:rsidR="008C25F6" w:rsidRPr="00824BE2" w:rsidRDefault="00101322">
      <w:pPr>
        <w:pStyle w:val="TOC2"/>
        <w:rPr>
          <w:rFonts w:ascii="Calibri" w:hAnsi="Calibri"/>
          <w:sz w:val="22"/>
          <w:szCs w:val="22"/>
          <w:lang w:eastAsia="en-GB"/>
        </w:rPr>
      </w:pPr>
      <w:hyperlink w:anchor="_Toc535690137" w:history="1">
        <w:r w:rsidR="008C25F6" w:rsidRPr="00DD452B">
          <w:rPr>
            <w:rStyle w:val="Hyperlink"/>
          </w:rPr>
          <w:t>1.1</w:t>
        </w:r>
        <w:r w:rsidR="008C25F6" w:rsidRPr="00824BE2">
          <w:rPr>
            <w:rFonts w:ascii="Calibri" w:hAnsi="Calibri"/>
            <w:sz w:val="22"/>
            <w:szCs w:val="22"/>
            <w:lang w:eastAsia="en-GB"/>
          </w:rPr>
          <w:tab/>
        </w:r>
        <w:r w:rsidR="008C25F6" w:rsidRPr="00DD452B">
          <w:rPr>
            <w:rStyle w:val="Hyperlink"/>
          </w:rPr>
          <w:t>Purpose</w:t>
        </w:r>
        <w:r w:rsidR="008C25F6">
          <w:rPr>
            <w:webHidden/>
          </w:rPr>
          <w:tab/>
        </w:r>
        <w:r w:rsidR="008C25F6">
          <w:rPr>
            <w:webHidden/>
          </w:rPr>
          <w:fldChar w:fldCharType="begin"/>
        </w:r>
        <w:r w:rsidR="008C25F6">
          <w:rPr>
            <w:webHidden/>
          </w:rPr>
          <w:instrText xml:space="preserve"> PAGEREF _Toc535690137 \h </w:instrText>
        </w:r>
        <w:r w:rsidR="008C25F6">
          <w:rPr>
            <w:webHidden/>
          </w:rPr>
        </w:r>
        <w:r w:rsidR="008C25F6">
          <w:rPr>
            <w:webHidden/>
          </w:rPr>
          <w:fldChar w:fldCharType="separate"/>
        </w:r>
        <w:r w:rsidR="008C25F6">
          <w:rPr>
            <w:webHidden/>
          </w:rPr>
          <w:t>4</w:t>
        </w:r>
        <w:r w:rsidR="008C25F6">
          <w:rPr>
            <w:webHidden/>
          </w:rPr>
          <w:fldChar w:fldCharType="end"/>
        </w:r>
      </w:hyperlink>
    </w:p>
    <w:p w:rsidR="008C25F6" w:rsidRPr="00824BE2" w:rsidRDefault="00101322">
      <w:pPr>
        <w:pStyle w:val="TOC2"/>
        <w:rPr>
          <w:rFonts w:ascii="Calibri" w:hAnsi="Calibri"/>
          <w:sz w:val="22"/>
          <w:szCs w:val="22"/>
          <w:lang w:eastAsia="en-GB"/>
        </w:rPr>
      </w:pPr>
      <w:hyperlink w:anchor="_Toc535690138" w:history="1">
        <w:r w:rsidR="008C25F6" w:rsidRPr="00DD452B">
          <w:rPr>
            <w:rStyle w:val="Hyperlink"/>
          </w:rPr>
          <w:t>1.2</w:t>
        </w:r>
        <w:r w:rsidR="008C25F6" w:rsidRPr="00824BE2">
          <w:rPr>
            <w:rFonts w:ascii="Calibri" w:hAnsi="Calibri"/>
            <w:sz w:val="22"/>
            <w:szCs w:val="22"/>
            <w:lang w:eastAsia="en-GB"/>
          </w:rPr>
          <w:tab/>
        </w:r>
        <w:r w:rsidR="008C25F6" w:rsidRPr="00DD452B">
          <w:rPr>
            <w:rStyle w:val="Hyperlink"/>
          </w:rPr>
          <w:t>Status</w:t>
        </w:r>
        <w:r w:rsidR="008C25F6">
          <w:rPr>
            <w:webHidden/>
          </w:rPr>
          <w:tab/>
        </w:r>
        <w:r w:rsidR="008C25F6">
          <w:rPr>
            <w:webHidden/>
          </w:rPr>
          <w:fldChar w:fldCharType="begin"/>
        </w:r>
        <w:r w:rsidR="008C25F6">
          <w:rPr>
            <w:webHidden/>
          </w:rPr>
          <w:instrText xml:space="preserve"> PAGEREF _Toc535690138 \h </w:instrText>
        </w:r>
        <w:r w:rsidR="008C25F6">
          <w:rPr>
            <w:webHidden/>
          </w:rPr>
        </w:r>
        <w:r w:rsidR="008C25F6">
          <w:rPr>
            <w:webHidden/>
          </w:rPr>
          <w:fldChar w:fldCharType="separate"/>
        </w:r>
        <w:r w:rsidR="008C25F6">
          <w:rPr>
            <w:webHidden/>
          </w:rPr>
          <w:t>4</w:t>
        </w:r>
        <w:r w:rsidR="008C25F6">
          <w:rPr>
            <w:webHidden/>
          </w:rPr>
          <w:fldChar w:fldCharType="end"/>
        </w:r>
      </w:hyperlink>
    </w:p>
    <w:p w:rsidR="008C25F6" w:rsidRPr="00824BE2" w:rsidRDefault="00101322">
      <w:pPr>
        <w:pStyle w:val="TOC1"/>
        <w:rPr>
          <w:rFonts w:ascii="Calibri" w:hAnsi="Calibri"/>
          <w:sz w:val="22"/>
          <w:szCs w:val="22"/>
          <w:lang w:eastAsia="en-GB"/>
        </w:rPr>
      </w:pPr>
      <w:hyperlink w:anchor="_Toc535690139" w:history="1">
        <w:r w:rsidR="008C25F6" w:rsidRPr="00DD452B">
          <w:rPr>
            <w:rStyle w:val="Hyperlink"/>
          </w:rPr>
          <w:t>2</w:t>
        </w:r>
        <w:r w:rsidR="008C25F6" w:rsidRPr="00824BE2">
          <w:rPr>
            <w:rFonts w:ascii="Calibri" w:hAnsi="Calibri"/>
            <w:sz w:val="22"/>
            <w:szCs w:val="22"/>
            <w:lang w:eastAsia="en-GB"/>
          </w:rPr>
          <w:tab/>
        </w:r>
        <w:r w:rsidR="008C25F6" w:rsidRPr="00DD452B">
          <w:rPr>
            <w:rStyle w:val="Hyperlink"/>
          </w:rPr>
          <w:t>Unit Testing</w:t>
        </w:r>
        <w:r w:rsidR="008C25F6">
          <w:rPr>
            <w:webHidden/>
          </w:rPr>
          <w:tab/>
        </w:r>
        <w:r w:rsidR="008C25F6">
          <w:rPr>
            <w:webHidden/>
          </w:rPr>
          <w:fldChar w:fldCharType="begin"/>
        </w:r>
        <w:r w:rsidR="008C25F6">
          <w:rPr>
            <w:webHidden/>
          </w:rPr>
          <w:instrText xml:space="preserve"> PAGEREF _Toc535690139 \h </w:instrText>
        </w:r>
        <w:r w:rsidR="008C25F6">
          <w:rPr>
            <w:webHidden/>
          </w:rPr>
        </w:r>
        <w:r w:rsidR="008C25F6">
          <w:rPr>
            <w:webHidden/>
          </w:rPr>
          <w:fldChar w:fldCharType="separate"/>
        </w:r>
        <w:r w:rsidR="008C25F6">
          <w:rPr>
            <w:webHidden/>
          </w:rPr>
          <w:t>5</w:t>
        </w:r>
        <w:r w:rsidR="008C25F6">
          <w:rPr>
            <w:webHidden/>
          </w:rPr>
          <w:fldChar w:fldCharType="end"/>
        </w:r>
      </w:hyperlink>
    </w:p>
    <w:p w:rsidR="008C25F6" w:rsidRPr="00824BE2" w:rsidRDefault="00101322">
      <w:pPr>
        <w:pStyle w:val="TOC1"/>
        <w:rPr>
          <w:rFonts w:ascii="Calibri" w:hAnsi="Calibri"/>
          <w:sz w:val="22"/>
          <w:szCs w:val="22"/>
          <w:lang w:eastAsia="en-GB"/>
        </w:rPr>
      </w:pPr>
      <w:hyperlink w:anchor="_Toc535690140" w:history="1">
        <w:r w:rsidR="008C25F6" w:rsidRPr="00DD452B">
          <w:rPr>
            <w:rStyle w:val="Hyperlink"/>
          </w:rPr>
          <w:t>3</w:t>
        </w:r>
        <w:r w:rsidR="008C25F6" w:rsidRPr="00824BE2">
          <w:rPr>
            <w:rFonts w:ascii="Calibri" w:hAnsi="Calibri"/>
            <w:sz w:val="22"/>
            <w:szCs w:val="22"/>
            <w:lang w:eastAsia="en-GB"/>
          </w:rPr>
          <w:tab/>
        </w:r>
        <w:r w:rsidR="008C25F6" w:rsidRPr="00DD452B">
          <w:rPr>
            <w:rStyle w:val="Hyperlink"/>
          </w:rPr>
          <w:t>Subsystem Testing</w:t>
        </w:r>
        <w:r w:rsidR="008C25F6">
          <w:rPr>
            <w:webHidden/>
          </w:rPr>
          <w:tab/>
        </w:r>
        <w:r w:rsidR="008C25F6">
          <w:rPr>
            <w:webHidden/>
          </w:rPr>
          <w:fldChar w:fldCharType="begin"/>
        </w:r>
        <w:r w:rsidR="008C25F6">
          <w:rPr>
            <w:webHidden/>
          </w:rPr>
          <w:instrText xml:space="preserve"> PAGEREF _Toc535690140 \h </w:instrText>
        </w:r>
        <w:r w:rsidR="008C25F6">
          <w:rPr>
            <w:webHidden/>
          </w:rPr>
        </w:r>
        <w:r w:rsidR="008C25F6">
          <w:rPr>
            <w:webHidden/>
          </w:rPr>
          <w:fldChar w:fldCharType="separate"/>
        </w:r>
        <w:r w:rsidR="008C25F6">
          <w:rPr>
            <w:webHidden/>
          </w:rPr>
          <w:t>6</w:t>
        </w:r>
        <w:r w:rsidR="008C25F6">
          <w:rPr>
            <w:webHidden/>
          </w:rPr>
          <w:fldChar w:fldCharType="end"/>
        </w:r>
      </w:hyperlink>
    </w:p>
    <w:p w:rsidR="00792CFC" w:rsidRDefault="00F87B42">
      <w:pPr>
        <w:rPr>
          <w:b/>
          <w:bCs/>
          <w:sz w:val="28"/>
        </w:rPr>
      </w:pPr>
      <w:r>
        <w:rPr>
          <w:b/>
          <w:bCs/>
          <w:sz w:val="28"/>
        </w:rPr>
        <w:fldChar w:fldCharType="end"/>
      </w: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792CFC" w:rsidRPr="00792CFC" w:rsidRDefault="00792CFC" w:rsidP="00792CFC">
      <w:pPr>
        <w:rPr>
          <w:sz w:val="28"/>
        </w:rPr>
      </w:pPr>
    </w:p>
    <w:p w:rsidR="00C92646" w:rsidRDefault="00C92646" w:rsidP="00792CFC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Pr="00C92646" w:rsidRDefault="00C92646" w:rsidP="00C92646">
      <w:pPr>
        <w:rPr>
          <w:sz w:val="28"/>
        </w:rPr>
      </w:pPr>
    </w:p>
    <w:p w:rsidR="00C92646" w:rsidRDefault="00C92646" w:rsidP="00C92646">
      <w:pPr>
        <w:rPr>
          <w:sz w:val="28"/>
        </w:rPr>
      </w:pPr>
    </w:p>
    <w:p w:rsidR="00792CFC" w:rsidRPr="00C92646" w:rsidRDefault="00C92646" w:rsidP="00C92646">
      <w:pPr>
        <w:tabs>
          <w:tab w:val="left" w:pos="795"/>
        </w:tabs>
        <w:rPr>
          <w:sz w:val="28"/>
        </w:rPr>
      </w:pPr>
      <w:r>
        <w:rPr>
          <w:sz w:val="28"/>
        </w:rPr>
        <w:tab/>
      </w:r>
    </w:p>
    <w:p w:rsidR="00F87B42" w:rsidRDefault="00F87B42">
      <w:pPr>
        <w:pStyle w:val="Heading1"/>
      </w:pPr>
      <w:bookmarkStart w:id="0" w:name="_Toc320611678"/>
      <w:bookmarkStart w:id="1" w:name="_Toc320696705"/>
      <w:bookmarkStart w:id="2" w:name="_Toc320699498"/>
      <w:bookmarkStart w:id="3" w:name="_Toc320700087"/>
      <w:bookmarkStart w:id="4" w:name="_Toc320700660"/>
      <w:bookmarkStart w:id="5" w:name="_Toc320700708"/>
      <w:bookmarkStart w:id="6" w:name="_Toc320700757"/>
      <w:bookmarkStart w:id="7" w:name="_Toc320700808"/>
      <w:bookmarkStart w:id="8" w:name="_Toc320700830"/>
      <w:bookmarkStart w:id="9" w:name="_Toc320700863"/>
      <w:bookmarkStart w:id="10" w:name="_Toc320718288"/>
      <w:bookmarkStart w:id="11" w:name="_Toc320718416"/>
      <w:bookmarkStart w:id="12" w:name="_Toc320718588"/>
      <w:bookmarkStart w:id="13" w:name="_Toc320718740"/>
      <w:bookmarkStart w:id="14" w:name="_Toc320719719"/>
      <w:bookmarkStart w:id="15" w:name="_Toc320719831"/>
      <w:bookmarkStart w:id="16" w:name="_Toc320719852"/>
      <w:bookmarkStart w:id="17" w:name="_Toc320938217"/>
      <w:bookmarkStart w:id="18" w:name="_Toc320938356"/>
      <w:bookmarkStart w:id="19" w:name="_Toc320938584"/>
      <w:bookmarkStart w:id="20" w:name="_Toc320939059"/>
      <w:bookmarkStart w:id="21" w:name="_Toc321018063"/>
      <w:bookmarkStart w:id="22" w:name="_Toc321018270"/>
      <w:bookmarkStart w:id="23" w:name="_Toc321019905"/>
      <w:bookmarkStart w:id="24" w:name="_Toc321020633"/>
      <w:bookmarkStart w:id="25" w:name="_Toc321020801"/>
      <w:bookmarkStart w:id="26" w:name="_Toc321020901"/>
      <w:bookmarkStart w:id="27" w:name="_Toc321020927"/>
      <w:bookmarkStart w:id="28" w:name="_Toc321023593"/>
      <w:bookmarkStart w:id="29" w:name="_Toc321024135"/>
      <w:bookmarkStart w:id="30" w:name="_Toc321555412"/>
      <w:bookmarkStart w:id="31" w:name="_Toc321555557"/>
      <w:bookmarkStart w:id="32" w:name="_Toc321555640"/>
      <w:bookmarkStart w:id="33" w:name="_Toc321556310"/>
      <w:bookmarkStart w:id="34" w:name="_Toc321631650"/>
      <w:bookmarkStart w:id="35" w:name="_Toc321631658"/>
      <w:bookmarkStart w:id="36" w:name="_Toc321633305"/>
      <w:bookmarkStart w:id="37" w:name="_Toc321633469"/>
      <w:bookmarkStart w:id="38" w:name="_Toc321634093"/>
      <w:bookmarkStart w:id="39" w:name="_Toc321634110"/>
      <w:bookmarkStart w:id="40" w:name="_Toc321634123"/>
      <w:bookmarkStart w:id="41" w:name="_Toc321634146"/>
      <w:bookmarkStart w:id="42" w:name="_Toc321634227"/>
      <w:bookmarkStart w:id="43" w:name="_Toc321634236"/>
      <w:bookmarkStart w:id="44" w:name="_Toc321634245"/>
      <w:bookmarkStart w:id="45" w:name="_Toc321634562"/>
      <w:bookmarkStart w:id="46" w:name="_Toc321635503"/>
      <w:bookmarkStart w:id="47" w:name="_Toc321635511"/>
      <w:bookmarkStart w:id="48" w:name="_Toc321635623"/>
      <w:bookmarkStart w:id="49" w:name="_Toc321635810"/>
      <w:bookmarkStart w:id="50" w:name="_Toc321636006"/>
      <w:bookmarkStart w:id="51" w:name="_Toc321638786"/>
      <w:bookmarkStart w:id="52" w:name="_Toc321638862"/>
      <w:bookmarkStart w:id="53" w:name="_Toc321639459"/>
      <w:bookmarkStart w:id="54" w:name="_Toc321646304"/>
      <w:bookmarkStart w:id="55" w:name="_Toc321646590"/>
      <w:bookmarkStart w:id="56" w:name="_Toc321646792"/>
      <w:bookmarkStart w:id="57" w:name="_Toc321714409"/>
      <w:bookmarkStart w:id="58" w:name="_Toc321716280"/>
      <w:bookmarkStart w:id="59" w:name="_Toc321718435"/>
      <w:bookmarkStart w:id="60" w:name="_Toc321721057"/>
      <w:bookmarkStart w:id="61" w:name="_Toc321726429"/>
      <w:bookmarkStart w:id="62" w:name="_Toc321726590"/>
      <w:bookmarkStart w:id="63" w:name="_Toc321798446"/>
      <w:bookmarkStart w:id="64" w:name="_Toc321798490"/>
      <w:bookmarkStart w:id="65" w:name="_Toc321798531"/>
      <w:bookmarkStart w:id="66" w:name="_Toc321798640"/>
      <w:bookmarkStart w:id="67" w:name="_Toc321798707"/>
      <w:bookmarkStart w:id="68" w:name="_Toc321798835"/>
      <w:bookmarkStart w:id="69" w:name="_Toc321799018"/>
      <w:bookmarkStart w:id="70" w:name="_Toc321799070"/>
      <w:bookmarkStart w:id="71" w:name="_Toc321799130"/>
      <w:bookmarkStart w:id="72" w:name="_Toc321799179"/>
      <w:bookmarkStart w:id="73" w:name="_Toc321799368"/>
      <w:bookmarkStart w:id="74" w:name="_Toc321811832"/>
      <w:bookmarkStart w:id="75" w:name="_Toc321811908"/>
      <w:bookmarkStart w:id="76" w:name="_Toc321812077"/>
      <w:bookmarkStart w:id="77" w:name="_Toc321812238"/>
      <w:bookmarkStart w:id="78" w:name="_Toc321812257"/>
      <w:bookmarkStart w:id="79" w:name="_Toc326998857"/>
      <w:bookmarkStart w:id="80" w:name="_Toc326999750"/>
      <w:bookmarkStart w:id="81" w:name="_Toc326999846"/>
      <w:bookmarkStart w:id="82" w:name="_Toc327008413"/>
      <w:bookmarkStart w:id="83" w:name="_Toc330354694"/>
      <w:bookmarkStart w:id="84" w:name="_Toc331914484"/>
      <w:bookmarkStart w:id="85" w:name="_Toc332000426"/>
      <w:bookmarkStart w:id="86" w:name="_Toc332000486"/>
      <w:bookmarkStart w:id="87" w:name="_Toc332000536"/>
      <w:bookmarkStart w:id="88" w:name="_Toc341254270"/>
      <w:bookmarkStart w:id="89" w:name="_Toc341254592"/>
      <w:bookmarkStart w:id="90" w:name="_Toc342999022"/>
      <w:bookmarkStart w:id="91" w:name="_Toc347743510"/>
      <w:bookmarkStart w:id="92" w:name="_Toc349459195"/>
      <w:bookmarkStart w:id="93" w:name="_Toc352039345"/>
      <w:bookmarkStart w:id="94" w:name="_Toc352039578"/>
      <w:bookmarkStart w:id="95" w:name="_Toc352039678"/>
      <w:bookmarkStart w:id="96" w:name="_Toc353253301"/>
      <w:bookmarkStart w:id="97" w:name="_Toc353253336"/>
      <w:bookmarkStart w:id="98" w:name="_Toc353253373"/>
      <w:bookmarkStart w:id="99" w:name="_Toc353253394"/>
      <w:bookmarkStart w:id="100" w:name="_Toc353253894"/>
      <w:bookmarkStart w:id="101" w:name="_Toc353253940"/>
      <w:bookmarkStart w:id="102" w:name="_Toc353258833"/>
      <w:bookmarkStart w:id="103" w:name="_Toc353258850"/>
      <w:bookmarkStart w:id="104" w:name="_Toc353259011"/>
      <w:bookmarkStart w:id="105" w:name="_Toc353877537"/>
      <w:bookmarkStart w:id="106" w:name="_Toc353877584"/>
      <w:bookmarkStart w:id="107" w:name="_Toc432387611"/>
      <w:bookmarkStart w:id="108" w:name="_Toc535727677"/>
      <w:bookmarkStart w:id="109" w:name="_Toc94420312"/>
      <w:bookmarkStart w:id="110" w:name="_Toc111280756"/>
      <w:bookmarkStart w:id="111" w:name="_Toc112210012"/>
      <w:bookmarkStart w:id="112" w:name="_Toc116199852"/>
      <w:bookmarkStart w:id="113" w:name="_Toc118089794"/>
      <w:bookmarkStart w:id="114" w:name="_Toc535690136"/>
      <w: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F87B42" w:rsidRDefault="00F87B42">
      <w:pPr>
        <w:pStyle w:val="Heading2"/>
      </w:pPr>
      <w:bookmarkStart w:id="115" w:name="_Toc94420313"/>
      <w:bookmarkStart w:id="116" w:name="_Toc111280757"/>
      <w:bookmarkStart w:id="117" w:name="_Toc112210013"/>
      <w:bookmarkStart w:id="118" w:name="_Toc116199853"/>
      <w:bookmarkStart w:id="119" w:name="_Toc118089795"/>
      <w:bookmarkStart w:id="120" w:name="_Toc535690137"/>
      <w:r>
        <w:t>Purpose</w:t>
      </w:r>
      <w:bookmarkEnd w:id="115"/>
      <w:bookmarkEnd w:id="116"/>
      <w:bookmarkEnd w:id="117"/>
      <w:bookmarkEnd w:id="118"/>
      <w:bookmarkEnd w:id="119"/>
      <w:bookmarkEnd w:id="120"/>
    </w:p>
    <w:p w:rsidR="00F87B42" w:rsidRDefault="00F87B42">
      <w:pPr>
        <w:pStyle w:val="NormalIndent"/>
      </w:pPr>
      <w:r>
        <w:t xml:space="preserve">This document contains the Subsystem Testing performed for release </w:t>
      </w:r>
      <w:r w:rsidR="00B83617">
        <w:fldChar w:fldCharType="begin"/>
      </w:r>
      <w:r w:rsidR="00B83617">
        <w:instrText xml:space="preserve"> DOCPROPERTY  Release  \* MERGEFORMAT </w:instrText>
      </w:r>
      <w:r w:rsidR="00B83617">
        <w:fldChar w:fldCharType="separate"/>
      </w:r>
      <w:proofErr w:type="spellStart"/>
      <w:r w:rsidR="008C25F6">
        <w:t>Releasenumber</w:t>
      </w:r>
      <w:proofErr w:type="spellEnd"/>
      <w:r w:rsidR="00B83617">
        <w:fldChar w:fldCharType="end"/>
      </w:r>
      <w:r>
        <w:t xml:space="preserve"> of the </w:t>
      </w:r>
      <w:r w:rsidR="00C119A0">
        <w:fldChar w:fldCharType="begin"/>
      </w:r>
      <w:r w:rsidR="00C119A0">
        <w:instrText xml:space="preserve"> DOCPROPERTY  Subsystem  \* MERGEFORMAT </w:instrText>
      </w:r>
      <w:r w:rsidR="00C119A0">
        <w:fldChar w:fldCharType="separate"/>
      </w:r>
      <w:proofErr w:type="spellStart"/>
      <w:r w:rsidR="008C25F6">
        <w:t>Docsubsystem</w:t>
      </w:r>
      <w:proofErr w:type="spellEnd"/>
      <w:r w:rsidR="00C119A0">
        <w:fldChar w:fldCharType="end"/>
      </w:r>
      <w:r>
        <w:t xml:space="preserve"> Subsystem.</w:t>
      </w:r>
    </w:p>
    <w:p w:rsidR="00F87B42" w:rsidRDefault="00F87B42">
      <w:pPr>
        <w:pStyle w:val="Heading2"/>
      </w:pPr>
      <w:bookmarkStart w:id="121" w:name="_Toc320077016"/>
      <w:bookmarkStart w:id="122" w:name="_Toc322233428"/>
      <w:bookmarkStart w:id="123" w:name="_Toc322233615"/>
      <w:bookmarkStart w:id="124" w:name="_Toc322233710"/>
      <w:bookmarkStart w:id="125" w:name="_Toc322234255"/>
      <w:bookmarkStart w:id="126" w:name="_Toc325791177"/>
      <w:bookmarkStart w:id="127" w:name="_Toc327008415"/>
      <w:bookmarkStart w:id="128" w:name="_Toc330354696"/>
      <w:bookmarkStart w:id="129" w:name="_Toc331914486"/>
      <w:bookmarkStart w:id="130" w:name="_Toc332000428"/>
      <w:bookmarkStart w:id="131" w:name="_Toc332000488"/>
      <w:bookmarkStart w:id="132" w:name="_Toc332000538"/>
      <w:bookmarkStart w:id="133" w:name="_Toc341254272"/>
      <w:bookmarkStart w:id="134" w:name="_Toc341254594"/>
      <w:bookmarkStart w:id="135" w:name="_Toc342999024"/>
      <w:bookmarkStart w:id="136" w:name="_Toc347743512"/>
      <w:bookmarkStart w:id="137" w:name="_Toc349459197"/>
      <w:bookmarkStart w:id="138" w:name="_Toc352039347"/>
      <w:bookmarkStart w:id="139" w:name="_Toc352039580"/>
      <w:bookmarkStart w:id="140" w:name="_Toc352039680"/>
      <w:bookmarkStart w:id="141" w:name="_Toc353253338"/>
      <w:bookmarkStart w:id="142" w:name="_Toc353253396"/>
      <w:bookmarkStart w:id="143" w:name="_Toc353253896"/>
      <w:bookmarkStart w:id="144" w:name="_Toc353258852"/>
      <w:bookmarkStart w:id="145" w:name="_Toc353259013"/>
      <w:bookmarkStart w:id="146" w:name="_Toc353877539"/>
      <w:bookmarkStart w:id="147" w:name="_Toc353877586"/>
      <w:bookmarkStart w:id="148" w:name="_Toc432387613"/>
      <w:bookmarkStart w:id="149" w:name="_Toc535727679"/>
      <w:bookmarkStart w:id="150" w:name="_Toc94420316"/>
      <w:bookmarkStart w:id="151" w:name="_Toc111280760"/>
      <w:bookmarkStart w:id="152" w:name="_Toc112210016"/>
      <w:bookmarkStart w:id="153" w:name="_Toc116199856"/>
      <w:bookmarkStart w:id="154" w:name="_Toc118089798"/>
      <w:bookmarkStart w:id="155" w:name="_Toc535690138"/>
      <w:r>
        <w:t>Status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F87B42" w:rsidRDefault="00F87B42">
      <w:pPr>
        <w:pStyle w:val="NormalIndent"/>
      </w:pPr>
      <w:r>
        <w:t xml:space="preserve">This document is </w:t>
      </w:r>
      <w:r w:rsidR="00F81603">
        <w:t xml:space="preserve">in </w:t>
      </w:r>
      <w:r w:rsidR="00B1521E">
        <w:fldChar w:fldCharType="begin"/>
      </w:r>
      <w:r w:rsidR="00B1521E">
        <w:instrText xml:space="preserve"> DOCPROPERTY  Issue_status  \* MERGEFORMAT </w:instrText>
      </w:r>
      <w:r w:rsidR="00B1521E">
        <w:fldChar w:fldCharType="separate"/>
      </w:r>
      <w:proofErr w:type="spellStart"/>
      <w:r w:rsidR="00B1521E">
        <w:t>Issuestatus</w:t>
      </w:r>
      <w:proofErr w:type="spellEnd"/>
      <w:r w:rsidR="00B1521E">
        <w:fldChar w:fldCharType="end"/>
      </w:r>
      <w:r w:rsidR="00F81603">
        <w:t xml:space="preserve"> </w:t>
      </w:r>
      <w:r w:rsidR="00B1521E">
        <w:t>status</w:t>
      </w:r>
      <w:bookmarkStart w:id="156" w:name="_GoBack"/>
      <w:bookmarkEnd w:id="156"/>
      <w:r w:rsidR="00F81603">
        <w:t>.</w:t>
      </w:r>
      <w:r>
        <w:t xml:space="preserve"> </w:t>
      </w:r>
    </w:p>
    <w:p w:rsidR="00F87B42" w:rsidRDefault="00F87B42">
      <w:pPr>
        <w:pStyle w:val="Heading1"/>
      </w:pPr>
      <w:bookmarkStart w:id="157" w:name="_Toc535690139"/>
      <w:bookmarkStart w:id="158" w:name="_Ref201547126"/>
      <w:r>
        <w:lastRenderedPageBreak/>
        <w:t>Unit Testing</w:t>
      </w:r>
      <w:bookmarkEnd w:id="157"/>
    </w:p>
    <w:p w:rsidR="00F71EA8" w:rsidRPr="00F71EA8" w:rsidRDefault="00F81603" w:rsidP="00F71EA8">
      <w:pPr>
        <w:pStyle w:val="NormalIndent"/>
      </w:pPr>
      <w:r>
        <w:t>%ORs</w:t>
      </w:r>
    </w:p>
    <w:p w:rsidR="00F87B42" w:rsidRDefault="00F87B42">
      <w:pPr>
        <w:pStyle w:val="Heading1"/>
      </w:pPr>
      <w:bookmarkStart w:id="159" w:name="_Toc535690140"/>
      <w:r>
        <w:lastRenderedPageBreak/>
        <w:t>Subsystem Testing</w:t>
      </w:r>
      <w:bookmarkEnd w:id="158"/>
      <w:bookmarkEnd w:id="159"/>
    </w:p>
    <w:sectPr w:rsidR="00F87B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7" w:h="16840" w:code="9"/>
      <w:pgMar w:top="1411" w:right="1411" w:bottom="1411" w:left="1411" w:header="562" w:footer="56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322" w:rsidRDefault="00101322">
      <w:r>
        <w:separator/>
      </w:r>
    </w:p>
  </w:endnote>
  <w:endnote w:type="continuationSeparator" w:id="0">
    <w:p w:rsidR="00101322" w:rsidRDefault="0010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isSansSerif Extra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gica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87214C">
      <w:tc>
        <w:tcPr>
          <w:tcW w:w="1668" w:type="dxa"/>
          <w:vAlign w:val="center"/>
        </w:tcPr>
        <w:p w:rsidR="0087214C" w:rsidRDefault="0087214C">
          <w:pPr>
            <w:pStyle w:val="Footer"/>
            <w:rPr>
              <w:lang w:val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50883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 w:rsidR="0058205D">
            <w:rPr>
              <w:noProof/>
            </w:rPr>
            <w:fldChar w:fldCharType="begin"/>
          </w:r>
          <w:r w:rsidR="0058205D">
            <w:rPr>
              <w:noProof/>
            </w:rPr>
            <w:instrText xml:space="preserve"> NUMPAGES  \* MERGEFORMAT </w:instrText>
          </w:r>
          <w:r w:rsidR="0058205D">
            <w:rPr>
              <w:noProof/>
            </w:rPr>
            <w:fldChar w:fldCharType="separate"/>
          </w:r>
          <w:r w:rsidR="00950883">
            <w:rPr>
              <w:noProof/>
            </w:rPr>
            <w:t>7</w:t>
          </w:r>
          <w:r w:rsidR="0058205D">
            <w:rPr>
              <w:noProof/>
            </w:rPr>
            <w:fldChar w:fldCharType="end"/>
          </w:r>
        </w:p>
      </w:tc>
      <w:tc>
        <w:tcPr>
          <w:tcW w:w="7512" w:type="dxa"/>
          <w:vAlign w:val="center"/>
        </w:tcPr>
        <w:p w:rsidR="0087214C" w:rsidRDefault="0087214C">
          <w:pPr>
            <w:pStyle w:val="Footer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8C25F6">
            <w:rPr>
              <w:noProof/>
              <w:lang w:val="en-US"/>
            </w:rPr>
            <w:t>subsystem test template.docx</w:t>
          </w:r>
          <w:r>
            <w:rPr>
              <w:lang w:val="en-US"/>
            </w:rPr>
            <w:fldChar w:fldCharType="end"/>
          </w:r>
        </w:p>
        <w:p w:rsidR="0087214C" w:rsidRDefault="0087214C"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>PP-OD template version 1.6</w:t>
          </w:r>
        </w:p>
        <w:p w:rsidR="0087214C" w:rsidRDefault="0087214C">
          <w:pPr>
            <w:pStyle w:val="Footer"/>
            <w:jc w:val="right"/>
          </w:pPr>
        </w:p>
      </w:tc>
    </w:tr>
    <w:tr w:rsidR="0087214C">
      <w:trPr>
        <w:cantSplit/>
      </w:trPr>
      <w:tc>
        <w:tcPr>
          <w:tcW w:w="9180" w:type="dxa"/>
          <w:gridSpan w:val="2"/>
          <w:vAlign w:val="center"/>
        </w:tcPr>
        <w:p w:rsidR="0087214C" w:rsidRDefault="00C119A0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proofErr w:type="spellStart"/>
          <w:r w:rsidR="008C25F6">
            <w:t>Docclassification</w:t>
          </w:r>
          <w:proofErr w:type="spellEnd"/>
          <w:r>
            <w:fldChar w:fldCharType="end"/>
          </w:r>
        </w:p>
      </w:tc>
    </w:tr>
  </w:tbl>
  <w:p w:rsidR="0087214C" w:rsidRDefault="0087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479"/>
      <w:gridCol w:w="1701"/>
    </w:tblGrid>
    <w:tr w:rsidR="0087214C">
      <w:tc>
        <w:tcPr>
          <w:tcW w:w="7479" w:type="dxa"/>
          <w:vAlign w:val="center"/>
        </w:tcPr>
        <w:p w:rsidR="0087214C" w:rsidRDefault="0087214C">
          <w:pPr>
            <w:pStyle w:val="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8C25F6">
            <w:rPr>
              <w:noProof/>
              <w:lang w:val="en-US"/>
            </w:rPr>
            <w:t>subsystem test template.docx</w:t>
          </w:r>
          <w:r>
            <w:rPr>
              <w:lang w:val="en-US"/>
            </w:rPr>
            <w:fldChar w:fldCharType="end"/>
          </w:r>
        </w:p>
        <w:p w:rsidR="0087214C" w:rsidRDefault="0087214C">
          <w:pPr>
            <w:pStyle w:val="Footer"/>
            <w:rPr>
              <w:sz w:val="16"/>
            </w:rPr>
          </w:pPr>
          <w:r>
            <w:rPr>
              <w:sz w:val="16"/>
            </w:rPr>
            <w:t>PP-OD template version 1.6</w:t>
          </w:r>
        </w:p>
        <w:p w:rsidR="0087214C" w:rsidRDefault="0087214C">
          <w:pPr>
            <w:pStyle w:val="Footer"/>
            <w:rPr>
              <w:sz w:val="16"/>
              <w:lang w:val="fr-FR"/>
            </w:rPr>
          </w:pPr>
        </w:p>
      </w:tc>
      <w:tc>
        <w:tcPr>
          <w:tcW w:w="1701" w:type="dxa"/>
          <w:vAlign w:val="center"/>
        </w:tcPr>
        <w:p w:rsidR="0087214C" w:rsidRDefault="0087214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50883">
            <w:rPr>
              <w:noProof/>
            </w:rPr>
            <w:t>7</w:t>
          </w:r>
          <w:r>
            <w:fldChar w:fldCharType="end"/>
          </w:r>
          <w:r>
            <w:t xml:space="preserve"> of </w:t>
          </w:r>
          <w:r w:rsidR="0058205D">
            <w:rPr>
              <w:noProof/>
            </w:rPr>
            <w:fldChar w:fldCharType="begin"/>
          </w:r>
          <w:r w:rsidR="0058205D">
            <w:rPr>
              <w:noProof/>
            </w:rPr>
            <w:instrText xml:space="preserve"> NUMPAGES  \* MERGEFORMAT </w:instrText>
          </w:r>
          <w:r w:rsidR="0058205D">
            <w:rPr>
              <w:noProof/>
            </w:rPr>
            <w:fldChar w:fldCharType="separate"/>
          </w:r>
          <w:r w:rsidR="00950883">
            <w:rPr>
              <w:noProof/>
            </w:rPr>
            <w:t>7</w:t>
          </w:r>
          <w:r w:rsidR="0058205D">
            <w:rPr>
              <w:noProof/>
            </w:rPr>
            <w:fldChar w:fldCharType="end"/>
          </w:r>
        </w:p>
      </w:tc>
    </w:tr>
    <w:tr w:rsidR="0087214C">
      <w:tc>
        <w:tcPr>
          <w:tcW w:w="9180" w:type="dxa"/>
          <w:gridSpan w:val="2"/>
          <w:vAlign w:val="center"/>
        </w:tcPr>
        <w:p w:rsidR="0087214C" w:rsidRDefault="00C119A0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proofErr w:type="spellStart"/>
          <w:r w:rsidR="008C25F6">
            <w:t>Docclassification</w:t>
          </w:r>
          <w:proofErr w:type="spellEnd"/>
          <w:r>
            <w:fldChar w:fldCharType="end"/>
          </w:r>
        </w:p>
      </w:tc>
    </w:tr>
  </w:tbl>
  <w:p w:rsidR="0087214C" w:rsidRDefault="008721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7064"/>
      <w:gridCol w:w="2129"/>
    </w:tblGrid>
    <w:tr w:rsidR="0087214C">
      <w:tc>
        <w:tcPr>
          <w:tcW w:w="5000" w:type="pct"/>
          <w:gridSpan w:val="2"/>
          <w:vAlign w:val="center"/>
        </w:tcPr>
        <w:p w:rsidR="0087214C" w:rsidRDefault="0087214C">
          <w:pPr>
            <w:pStyle w:val="Footer"/>
          </w:pPr>
        </w:p>
      </w:tc>
    </w:tr>
    <w:tr w:rsidR="0087214C">
      <w:tc>
        <w:tcPr>
          <w:tcW w:w="3842" w:type="pct"/>
          <w:vAlign w:val="center"/>
        </w:tcPr>
        <w:p w:rsidR="0087214C" w:rsidRDefault="0087214C">
          <w:pPr>
            <w:pStyle w:val="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755650">
            <w:rPr>
              <w:noProof/>
              <w:lang w:val="en-US"/>
            </w:rPr>
            <w:t>subsystem test template.docx</w:t>
          </w:r>
          <w:r>
            <w:rPr>
              <w:lang w:val="en-US"/>
            </w:rPr>
            <w:fldChar w:fldCharType="end"/>
          </w:r>
        </w:p>
        <w:p w:rsidR="0087214C" w:rsidRDefault="0087214C">
          <w:pPr>
            <w:pStyle w:val="Footer"/>
            <w:rPr>
              <w:sz w:val="16"/>
            </w:rPr>
          </w:pPr>
          <w:r>
            <w:rPr>
              <w:sz w:val="16"/>
            </w:rPr>
            <w:t>PP-OD Template version 1.6</w:t>
          </w:r>
        </w:p>
      </w:tc>
      <w:tc>
        <w:tcPr>
          <w:tcW w:w="1158" w:type="pct"/>
          <w:vAlign w:val="center"/>
        </w:tcPr>
        <w:p w:rsidR="0087214C" w:rsidRDefault="0087214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50883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58205D">
            <w:rPr>
              <w:noProof/>
            </w:rPr>
            <w:fldChar w:fldCharType="begin"/>
          </w:r>
          <w:r w:rsidR="0058205D">
            <w:rPr>
              <w:noProof/>
            </w:rPr>
            <w:instrText xml:space="preserve"> NUMPAGES  \* MERGEFORMAT </w:instrText>
          </w:r>
          <w:r w:rsidR="0058205D">
            <w:rPr>
              <w:noProof/>
            </w:rPr>
            <w:fldChar w:fldCharType="separate"/>
          </w:r>
          <w:r w:rsidR="00950883">
            <w:rPr>
              <w:noProof/>
            </w:rPr>
            <w:t>7</w:t>
          </w:r>
          <w:r w:rsidR="0058205D">
            <w:rPr>
              <w:noProof/>
            </w:rPr>
            <w:fldChar w:fldCharType="end"/>
          </w:r>
        </w:p>
      </w:tc>
    </w:tr>
    <w:tr w:rsidR="0087214C">
      <w:tc>
        <w:tcPr>
          <w:tcW w:w="5000" w:type="pct"/>
          <w:gridSpan w:val="2"/>
          <w:vAlign w:val="center"/>
        </w:tcPr>
        <w:p w:rsidR="0087214C" w:rsidRDefault="00C119A0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proofErr w:type="spellStart"/>
          <w:r w:rsidR="008C25F6">
            <w:t>Docclassification</w:t>
          </w:r>
          <w:proofErr w:type="spellEnd"/>
          <w:r>
            <w:fldChar w:fldCharType="end"/>
          </w:r>
        </w:p>
      </w:tc>
    </w:tr>
  </w:tbl>
  <w:p w:rsidR="0087214C" w:rsidRDefault="008721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322" w:rsidRDefault="00101322">
      <w:r>
        <w:separator/>
      </w:r>
    </w:p>
  </w:footnote>
  <w:footnote w:type="continuationSeparator" w:id="0">
    <w:p w:rsidR="00101322" w:rsidRDefault="00101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78"/>
      <w:gridCol w:w="6502"/>
    </w:tblGrid>
    <w:tr w:rsidR="0087214C">
      <w:tc>
        <w:tcPr>
          <w:tcW w:w="5000" w:type="pct"/>
          <w:gridSpan w:val="2"/>
          <w:vAlign w:val="center"/>
        </w:tcPr>
        <w:p w:rsidR="0087214C" w:rsidRDefault="00B83617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proofErr w:type="spellStart"/>
          <w:r w:rsidR="008C25F6">
            <w:t>Docclassification</w:t>
          </w:r>
          <w:proofErr w:type="spellEnd"/>
          <w:r>
            <w:fldChar w:fldCharType="end"/>
          </w:r>
        </w:p>
      </w:tc>
    </w:tr>
    <w:tr w:rsidR="0087214C">
      <w:tblPrEx>
        <w:tblCellMar>
          <w:left w:w="108" w:type="dxa"/>
          <w:right w:w="108" w:type="dxa"/>
        </w:tblCellMar>
      </w:tblPrEx>
      <w:tc>
        <w:tcPr>
          <w:tcW w:w="1380" w:type="pct"/>
          <w:vAlign w:val="center"/>
        </w:tcPr>
        <w:p w:rsidR="0087214C" w:rsidRDefault="00B1521E">
          <w:pPr>
            <w:pStyle w:val="Header"/>
            <w:tabs>
              <w:tab w:val="clear" w:pos="4536"/>
              <w:tab w:val="clear" w:pos="9072"/>
            </w:tabs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75pt;height:30pt">
                <v:imagedata r:id="rId1" o:title="cgi logo"/>
              </v:shape>
            </w:pict>
          </w:r>
        </w:p>
      </w:tc>
      <w:tc>
        <w:tcPr>
          <w:tcW w:w="3620" w:type="pct"/>
          <w:vAlign w:val="center"/>
        </w:tcPr>
        <w:p w:rsidR="0087214C" w:rsidRDefault="0087214C">
          <w:pPr>
            <w:pStyle w:val="Header"/>
            <w:jc w:val="right"/>
          </w:pPr>
          <w:r>
            <w:fldChar w:fldCharType="begin"/>
          </w:r>
          <w:r>
            <w:instrText xml:space="preserve"> REF Project_name \h  \* MERGEFORMAT </w:instrText>
          </w:r>
          <w:r>
            <w:fldChar w:fldCharType="separate"/>
          </w:r>
          <w:r w:rsidR="008C25F6" w:rsidRPr="008C25F6">
            <w:rPr>
              <w:noProof/>
            </w:rPr>
            <w:t>Skynet 5</w:t>
          </w:r>
          <w:r w:rsidR="008C25F6" w:rsidRPr="008C25F6">
            <w:t xml:space="preserve"> Management Segment</w:t>
          </w:r>
          <w:r>
            <w:fldChar w:fldCharType="end"/>
          </w:r>
          <w:r>
            <w:t xml:space="preserve"> – </w:t>
          </w:r>
          <w:r w:rsidR="00B83617">
            <w:fldChar w:fldCharType="begin"/>
          </w:r>
          <w:r w:rsidR="00B83617">
            <w:instrText xml:space="preserve"> DOCPROPERTY "Doc_title"  \* MERGEFORMAT </w:instrText>
          </w:r>
          <w:r w:rsidR="00B83617">
            <w:fldChar w:fldCharType="separate"/>
          </w:r>
          <w:proofErr w:type="spellStart"/>
          <w:r w:rsidR="008C25F6">
            <w:t>Doctitle</w:t>
          </w:r>
          <w:proofErr w:type="spellEnd"/>
          <w:r w:rsidR="00B83617">
            <w:fldChar w:fldCharType="end"/>
          </w:r>
        </w:p>
        <w:p w:rsidR="0087214C" w:rsidRDefault="00B83617">
          <w:pPr>
            <w:pStyle w:val="Header"/>
            <w:jc w:val="right"/>
          </w:pPr>
          <w:r>
            <w:fldChar w:fldCharType="begin"/>
          </w:r>
          <w:r>
            <w:instrText xml:space="preserve"> DOCPROPERTY "Document_number"  \* MERGEFORMAT </w:instrText>
          </w:r>
          <w:r>
            <w:fldChar w:fldCharType="separate"/>
          </w:r>
          <w:proofErr w:type="spellStart"/>
          <w:r w:rsidR="008C25F6">
            <w:t>Docnumber</w:t>
          </w:r>
          <w:proofErr w:type="spellEnd"/>
          <w:r>
            <w:fldChar w:fldCharType="end"/>
          </w:r>
          <w:r w:rsidR="0087214C">
            <w:t xml:space="preserve">/ Issue </w:t>
          </w:r>
          <w:r w:rsidR="00824BE2">
            <w:fldChar w:fldCharType="begin"/>
          </w:r>
          <w:r w:rsidR="00824BE2">
            <w:instrText xml:space="preserve"> DOCPROPERTY "Issue"  \* MERGEFORMAT </w:instrText>
          </w:r>
          <w:r w:rsidR="00824BE2">
            <w:fldChar w:fldCharType="separate"/>
          </w:r>
          <w:proofErr w:type="spellStart"/>
          <w:r w:rsidR="008C25F6">
            <w:t>Docissue</w:t>
          </w:r>
          <w:proofErr w:type="spellEnd"/>
          <w:r w:rsidR="00824BE2">
            <w:fldChar w:fldCharType="end"/>
          </w:r>
        </w:p>
        <w:p w:rsidR="0087214C" w:rsidRDefault="00B83617">
          <w:pPr>
            <w:pStyle w:val="Header"/>
            <w:jc w:val="right"/>
          </w:pPr>
          <w:r>
            <w:fldChar w:fldCharType="begin"/>
          </w:r>
          <w:r>
            <w:instrText xml:space="preserve"> DOCPROPERTY "Issue_date"  \* MERGEFORMAT </w:instrText>
          </w:r>
          <w:r>
            <w:fldChar w:fldCharType="separate"/>
          </w:r>
          <w:proofErr w:type="spellStart"/>
          <w:r w:rsidR="008C25F6">
            <w:t>Issuedate</w:t>
          </w:r>
          <w:proofErr w:type="spellEnd"/>
          <w:r>
            <w:fldChar w:fldCharType="end"/>
          </w:r>
        </w:p>
      </w:tc>
    </w:tr>
  </w:tbl>
  <w:p w:rsidR="0087214C" w:rsidRDefault="00872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6772"/>
      <w:gridCol w:w="2421"/>
    </w:tblGrid>
    <w:tr w:rsidR="0087214C">
      <w:tc>
        <w:tcPr>
          <w:tcW w:w="5000" w:type="pct"/>
          <w:gridSpan w:val="2"/>
          <w:vAlign w:val="center"/>
        </w:tcPr>
        <w:p w:rsidR="0087214C" w:rsidRDefault="00C119A0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proofErr w:type="spellStart"/>
          <w:r w:rsidR="008C25F6">
            <w:t>Docclassification</w:t>
          </w:r>
          <w:proofErr w:type="spellEnd"/>
          <w:r>
            <w:fldChar w:fldCharType="end"/>
          </w:r>
        </w:p>
      </w:tc>
    </w:tr>
    <w:tr w:rsidR="0087214C">
      <w:tc>
        <w:tcPr>
          <w:tcW w:w="3683" w:type="pct"/>
          <w:vAlign w:val="center"/>
        </w:tcPr>
        <w:p w:rsidR="0087214C" w:rsidRDefault="0087214C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REF Project_name \h  \* MERGEFORMAT </w:instrText>
          </w:r>
          <w:r>
            <w:fldChar w:fldCharType="separate"/>
          </w:r>
          <w:r w:rsidR="008C25F6" w:rsidRPr="008C25F6">
            <w:rPr>
              <w:noProof/>
            </w:rPr>
            <w:t>Skynet 5</w:t>
          </w:r>
          <w:r w:rsidR="008C25F6" w:rsidRPr="008C25F6">
            <w:t xml:space="preserve"> Management Segment</w:t>
          </w:r>
          <w:r>
            <w:fldChar w:fldCharType="end"/>
          </w:r>
          <w:r>
            <w:t xml:space="preserve"> – </w:t>
          </w:r>
          <w:r w:rsidR="00B83617">
            <w:fldChar w:fldCharType="begin"/>
          </w:r>
          <w:r w:rsidR="00B83617">
            <w:instrText xml:space="preserve"> DOCPROPERTY "Doc_title"  \* MERGEFORMAT </w:instrText>
          </w:r>
          <w:r w:rsidR="00B83617">
            <w:fldChar w:fldCharType="separate"/>
          </w:r>
          <w:proofErr w:type="spellStart"/>
          <w:r w:rsidR="008C25F6">
            <w:t>Doctitle</w:t>
          </w:r>
          <w:proofErr w:type="spellEnd"/>
          <w:r w:rsidR="00B83617">
            <w:fldChar w:fldCharType="end"/>
          </w:r>
        </w:p>
        <w:p w:rsidR="0087214C" w:rsidRDefault="00B83617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DOCPROPERTY "Document_number"  \* MERGEFORMAT </w:instrText>
          </w:r>
          <w:r>
            <w:fldChar w:fldCharType="separate"/>
          </w:r>
          <w:proofErr w:type="spellStart"/>
          <w:r w:rsidR="008C25F6">
            <w:t>Docnumber</w:t>
          </w:r>
          <w:proofErr w:type="spellEnd"/>
          <w:r>
            <w:fldChar w:fldCharType="end"/>
          </w:r>
          <w:r w:rsidR="0087214C">
            <w:t xml:space="preserve">/ Issue </w:t>
          </w:r>
          <w:r w:rsidR="00824BE2">
            <w:fldChar w:fldCharType="begin"/>
          </w:r>
          <w:r w:rsidR="00824BE2">
            <w:instrText xml:space="preserve"> DOCPROPERTY "Issue"  \* MERGEFORMAT </w:instrText>
          </w:r>
          <w:r w:rsidR="00824BE2">
            <w:fldChar w:fldCharType="separate"/>
          </w:r>
          <w:proofErr w:type="spellStart"/>
          <w:r w:rsidR="008C25F6">
            <w:t>Docissue</w:t>
          </w:r>
          <w:proofErr w:type="spellEnd"/>
          <w:r w:rsidR="00824BE2">
            <w:fldChar w:fldCharType="end"/>
          </w:r>
        </w:p>
        <w:p w:rsidR="0087214C" w:rsidRDefault="00B83617">
          <w:pPr>
            <w:pStyle w:val="Header"/>
            <w:tabs>
              <w:tab w:val="clear" w:pos="4536"/>
              <w:tab w:val="clear" w:pos="9072"/>
            </w:tabs>
            <w:ind w:right="34"/>
          </w:pPr>
          <w:r>
            <w:fldChar w:fldCharType="begin"/>
          </w:r>
          <w:r>
            <w:instrText xml:space="preserve"> DOCPROPERTY "Issue_date"  \* MERGEFORMAT </w:instrText>
          </w:r>
          <w:r>
            <w:fldChar w:fldCharType="separate"/>
          </w:r>
          <w:proofErr w:type="spellStart"/>
          <w:r w:rsidR="008C25F6">
            <w:t>Issuedate</w:t>
          </w:r>
          <w:proofErr w:type="spellEnd"/>
          <w:r>
            <w:fldChar w:fldCharType="end"/>
          </w:r>
        </w:p>
      </w:tc>
      <w:tc>
        <w:tcPr>
          <w:tcW w:w="1317" w:type="pct"/>
          <w:vAlign w:val="center"/>
        </w:tcPr>
        <w:p w:rsidR="0087214C" w:rsidRDefault="00101322">
          <w:pPr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5.75pt;height:35.25pt">
                <v:imagedata r:id="rId1" o:title="cgi logo"/>
              </v:shape>
            </w:pict>
          </w:r>
        </w:p>
      </w:tc>
    </w:tr>
  </w:tbl>
  <w:p w:rsidR="0087214C" w:rsidRDefault="0087214C">
    <w:pPr>
      <w:pStyle w:val="Header"/>
      <w:tabs>
        <w:tab w:val="clear" w:pos="453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6104"/>
      <w:gridCol w:w="3089"/>
    </w:tblGrid>
    <w:tr w:rsidR="0087214C">
      <w:tc>
        <w:tcPr>
          <w:tcW w:w="5000" w:type="pct"/>
          <w:gridSpan w:val="2"/>
          <w:vAlign w:val="center"/>
        </w:tcPr>
        <w:p w:rsidR="0087214C" w:rsidRDefault="00C119A0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proofErr w:type="spellStart"/>
          <w:r w:rsidR="008C25F6">
            <w:t>Docclassification</w:t>
          </w:r>
          <w:proofErr w:type="spellEnd"/>
          <w:r>
            <w:fldChar w:fldCharType="end"/>
          </w:r>
        </w:p>
      </w:tc>
    </w:tr>
    <w:tr w:rsidR="0087214C">
      <w:tc>
        <w:tcPr>
          <w:tcW w:w="332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7214C" w:rsidRDefault="0087214C">
          <w:pPr>
            <w:pStyle w:val="Banner"/>
            <w:pBdr>
              <w:bottom w:val="single" w:sz="24" w:space="0" w:color="auto"/>
            </w:pBdr>
            <w:jc w:val="left"/>
            <w:rPr>
              <w:sz w:val="40"/>
            </w:rPr>
          </w:pPr>
          <w:bookmarkStart w:id="160" w:name="Project_name"/>
          <w:r>
            <w:rPr>
              <w:sz w:val="40"/>
            </w:rPr>
            <w:t>Skynet 5 Management Segment</w:t>
          </w:r>
          <w:bookmarkEnd w:id="160"/>
        </w:p>
      </w:tc>
      <w:tc>
        <w:tcPr>
          <w:tcW w:w="168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7214C" w:rsidRDefault="00101322">
          <w:pPr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5.75pt;height:35.25pt">
                <v:imagedata r:id="rId1" o:title="cgi logo"/>
              </v:shape>
            </w:pict>
          </w:r>
        </w:p>
      </w:tc>
    </w:tr>
  </w:tbl>
  <w:p w:rsidR="0087214C" w:rsidRDefault="0087214C">
    <w:pPr>
      <w:pStyle w:val="Header"/>
      <w:rPr>
        <w:sz w:val="28"/>
      </w:rPr>
    </w:pPr>
    <w:r>
      <w:rPr>
        <w:sz w:val="28"/>
      </w:rPr>
      <w:t>Segment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DA0EF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E"/>
    <w:multiLevelType w:val="singleLevel"/>
    <w:tmpl w:val="78AE1EE2"/>
    <w:lvl w:ilvl="0">
      <w:numFmt w:val="decimal"/>
      <w:pStyle w:val="Bullet"/>
      <w:lvlText w:val="*"/>
      <w:lvlJc w:val="left"/>
    </w:lvl>
  </w:abstractNum>
  <w:abstractNum w:abstractNumId="2" w15:restartNumberingAfterBreak="0">
    <w:nsid w:val="09F22A0D"/>
    <w:multiLevelType w:val="hybridMultilevel"/>
    <w:tmpl w:val="FA3451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2B4686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55390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E82E2F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241199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1F55D7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F15E2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512ED9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51DC3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63C95"/>
    <w:multiLevelType w:val="hybridMultilevel"/>
    <w:tmpl w:val="B3DC9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22467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171FAA"/>
    <w:multiLevelType w:val="hybridMultilevel"/>
    <w:tmpl w:val="0FEC5630"/>
    <w:lvl w:ilvl="0" w:tplc="DDFEF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340F4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863CFE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7606D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BF6246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861AA2"/>
    <w:multiLevelType w:val="hybridMultilevel"/>
    <w:tmpl w:val="C17A0192"/>
    <w:lvl w:ilvl="0" w:tplc="7032D25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F7818"/>
    <w:multiLevelType w:val="hybridMultilevel"/>
    <w:tmpl w:val="2A50B0AA"/>
    <w:lvl w:ilvl="0" w:tplc="08090001">
      <w:start w:val="1"/>
      <w:numFmt w:val="bullet"/>
      <w:pStyle w:val="list2"/>
      <w:lvlText w:val=""/>
      <w:lvlJc w:val="left"/>
      <w:pPr>
        <w:tabs>
          <w:tab w:val="num" w:pos="851"/>
        </w:tabs>
        <w:ind w:left="1446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EB0735E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142505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F41D7B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E487B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5336C4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A516A2"/>
    <w:multiLevelType w:val="hybridMultilevel"/>
    <w:tmpl w:val="E0F0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84A05"/>
    <w:multiLevelType w:val="hybridMultilevel"/>
    <w:tmpl w:val="BBF0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963D1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257BF2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2E665C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A7453D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F20FCE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725F82"/>
    <w:multiLevelType w:val="multilevel"/>
    <w:tmpl w:val="5D1EDD4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32"/>
        </w:tabs>
        <w:ind w:left="14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27F34C0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6944F2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0F5ADB"/>
    <w:multiLevelType w:val="hybridMultilevel"/>
    <w:tmpl w:val="236E82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C9C1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64ADF64">
      <w:start w:val="2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lvl w:ilvl="0">
        <w:start w:val="1"/>
        <w:numFmt w:val="bullet"/>
        <w:pStyle w:val="Bullet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18"/>
  </w:num>
  <w:num w:numId="4">
    <w:abstractNumId w:val="0"/>
  </w:num>
  <w:num w:numId="5">
    <w:abstractNumId w:val="8"/>
  </w:num>
  <w:num w:numId="6">
    <w:abstractNumId w:val="28"/>
  </w:num>
  <w:num w:numId="7">
    <w:abstractNumId w:val="6"/>
  </w:num>
  <w:num w:numId="8">
    <w:abstractNumId w:val="20"/>
  </w:num>
  <w:num w:numId="9">
    <w:abstractNumId w:val="32"/>
  </w:num>
  <w:num w:numId="10">
    <w:abstractNumId w:val="33"/>
  </w:num>
  <w:num w:numId="11">
    <w:abstractNumId w:val="9"/>
  </w:num>
  <w:num w:numId="12">
    <w:abstractNumId w:val="13"/>
  </w:num>
  <w:num w:numId="13">
    <w:abstractNumId w:val="2"/>
  </w:num>
  <w:num w:numId="14">
    <w:abstractNumId w:val="15"/>
  </w:num>
  <w:num w:numId="15">
    <w:abstractNumId w:val="19"/>
  </w:num>
  <w:num w:numId="16">
    <w:abstractNumId w:val="26"/>
  </w:num>
  <w:num w:numId="17">
    <w:abstractNumId w:val="5"/>
  </w:num>
  <w:num w:numId="18">
    <w:abstractNumId w:val="21"/>
  </w:num>
  <w:num w:numId="19">
    <w:abstractNumId w:val="14"/>
  </w:num>
  <w:num w:numId="20">
    <w:abstractNumId w:val="7"/>
  </w:num>
  <w:num w:numId="21">
    <w:abstractNumId w:val="22"/>
  </w:num>
  <w:num w:numId="22">
    <w:abstractNumId w:val="30"/>
  </w:num>
  <w:num w:numId="23">
    <w:abstractNumId w:val="3"/>
  </w:num>
  <w:num w:numId="24">
    <w:abstractNumId w:val="4"/>
  </w:num>
  <w:num w:numId="25">
    <w:abstractNumId w:val="34"/>
  </w:num>
  <w:num w:numId="26">
    <w:abstractNumId w:val="23"/>
  </w:num>
  <w:num w:numId="27">
    <w:abstractNumId w:val="16"/>
  </w:num>
  <w:num w:numId="28">
    <w:abstractNumId w:val="29"/>
  </w:num>
  <w:num w:numId="29">
    <w:abstractNumId w:val="25"/>
  </w:num>
  <w:num w:numId="30">
    <w:abstractNumId w:val="12"/>
  </w:num>
  <w:num w:numId="31">
    <w:abstractNumId w:val="11"/>
  </w:num>
  <w:num w:numId="32">
    <w:abstractNumId w:val="27"/>
  </w:num>
  <w:num w:numId="33">
    <w:abstractNumId w:val="24"/>
  </w:num>
  <w:num w:numId="34">
    <w:abstractNumId w:val="10"/>
  </w:num>
  <w:num w:numId="3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2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496"/>
    <w:rsid w:val="00003A9A"/>
    <w:rsid w:val="00014C08"/>
    <w:rsid w:val="000337EA"/>
    <w:rsid w:val="00041557"/>
    <w:rsid w:val="000433D0"/>
    <w:rsid w:val="00050AED"/>
    <w:rsid w:val="00051421"/>
    <w:rsid w:val="0005489E"/>
    <w:rsid w:val="00064656"/>
    <w:rsid w:val="00075085"/>
    <w:rsid w:val="0008304C"/>
    <w:rsid w:val="00094942"/>
    <w:rsid w:val="00094D54"/>
    <w:rsid w:val="000A2AD1"/>
    <w:rsid w:val="000A6A28"/>
    <w:rsid w:val="000B6DA7"/>
    <w:rsid w:val="000C38AB"/>
    <w:rsid w:val="000D331A"/>
    <w:rsid w:val="000D5168"/>
    <w:rsid w:val="000D6536"/>
    <w:rsid w:val="00101322"/>
    <w:rsid w:val="00102E43"/>
    <w:rsid w:val="00105513"/>
    <w:rsid w:val="00106BF7"/>
    <w:rsid w:val="0010781E"/>
    <w:rsid w:val="00115CAE"/>
    <w:rsid w:val="001170DD"/>
    <w:rsid w:val="00117B9B"/>
    <w:rsid w:val="001218F6"/>
    <w:rsid w:val="0012409A"/>
    <w:rsid w:val="00125A6D"/>
    <w:rsid w:val="00125BE4"/>
    <w:rsid w:val="00125F23"/>
    <w:rsid w:val="001272DC"/>
    <w:rsid w:val="001317F0"/>
    <w:rsid w:val="00134A69"/>
    <w:rsid w:val="00135B3D"/>
    <w:rsid w:val="001402F7"/>
    <w:rsid w:val="00140D11"/>
    <w:rsid w:val="00140D75"/>
    <w:rsid w:val="00147791"/>
    <w:rsid w:val="00155678"/>
    <w:rsid w:val="00160A94"/>
    <w:rsid w:val="00163EF3"/>
    <w:rsid w:val="00165BCE"/>
    <w:rsid w:val="00170700"/>
    <w:rsid w:val="00184896"/>
    <w:rsid w:val="001900A5"/>
    <w:rsid w:val="001922B5"/>
    <w:rsid w:val="001940EB"/>
    <w:rsid w:val="00194ECA"/>
    <w:rsid w:val="001A1DEE"/>
    <w:rsid w:val="001A7544"/>
    <w:rsid w:val="001B29CB"/>
    <w:rsid w:val="001B5C50"/>
    <w:rsid w:val="001C7571"/>
    <w:rsid w:val="001D02D7"/>
    <w:rsid w:val="001D47C1"/>
    <w:rsid w:val="001E745E"/>
    <w:rsid w:val="001F775B"/>
    <w:rsid w:val="00204558"/>
    <w:rsid w:val="00204B77"/>
    <w:rsid w:val="00207410"/>
    <w:rsid w:val="00217087"/>
    <w:rsid w:val="00220B69"/>
    <w:rsid w:val="002277AD"/>
    <w:rsid w:val="0024049E"/>
    <w:rsid w:val="0025307D"/>
    <w:rsid w:val="00256042"/>
    <w:rsid w:val="00260AA6"/>
    <w:rsid w:val="002707AF"/>
    <w:rsid w:val="00270D5C"/>
    <w:rsid w:val="0027272D"/>
    <w:rsid w:val="00276E6F"/>
    <w:rsid w:val="0027720E"/>
    <w:rsid w:val="002907B9"/>
    <w:rsid w:val="002907D1"/>
    <w:rsid w:val="002A32EA"/>
    <w:rsid w:val="002A64C9"/>
    <w:rsid w:val="002A6F1F"/>
    <w:rsid w:val="002B18E7"/>
    <w:rsid w:val="002B3B70"/>
    <w:rsid w:val="002B62D6"/>
    <w:rsid w:val="002B676D"/>
    <w:rsid w:val="002C0373"/>
    <w:rsid w:val="002C6352"/>
    <w:rsid w:val="002D7BF9"/>
    <w:rsid w:val="002E0D86"/>
    <w:rsid w:val="002E1E37"/>
    <w:rsid w:val="002E3561"/>
    <w:rsid w:val="002E62A7"/>
    <w:rsid w:val="002F05A3"/>
    <w:rsid w:val="002F2C1B"/>
    <w:rsid w:val="002F5516"/>
    <w:rsid w:val="002F7F6B"/>
    <w:rsid w:val="00303EA6"/>
    <w:rsid w:val="003066D2"/>
    <w:rsid w:val="00306FA8"/>
    <w:rsid w:val="00310EC9"/>
    <w:rsid w:val="003153B4"/>
    <w:rsid w:val="00323949"/>
    <w:rsid w:val="00324A2B"/>
    <w:rsid w:val="00336AD8"/>
    <w:rsid w:val="00337007"/>
    <w:rsid w:val="003472EF"/>
    <w:rsid w:val="00361B29"/>
    <w:rsid w:val="00361D27"/>
    <w:rsid w:val="003626B8"/>
    <w:rsid w:val="00363FC2"/>
    <w:rsid w:val="003663AC"/>
    <w:rsid w:val="0037070A"/>
    <w:rsid w:val="00372FE5"/>
    <w:rsid w:val="00383EE7"/>
    <w:rsid w:val="00385249"/>
    <w:rsid w:val="00387F2D"/>
    <w:rsid w:val="00390CC5"/>
    <w:rsid w:val="003959AC"/>
    <w:rsid w:val="003A3D8F"/>
    <w:rsid w:val="003B38DA"/>
    <w:rsid w:val="003B67F3"/>
    <w:rsid w:val="003B6A58"/>
    <w:rsid w:val="003C0EA2"/>
    <w:rsid w:val="003C1335"/>
    <w:rsid w:val="003C583F"/>
    <w:rsid w:val="003D4FAF"/>
    <w:rsid w:val="003D6B3E"/>
    <w:rsid w:val="004041B9"/>
    <w:rsid w:val="004110AC"/>
    <w:rsid w:val="00417976"/>
    <w:rsid w:val="00423C15"/>
    <w:rsid w:val="00431881"/>
    <w:rsid w:val="00431BF2"/>
    <w:rsid w:val="004342EE"/>
    <w:rsid w:val="0043642C"/>
    <w:rsid w:val="004366AD"/>
    <w:rsid w:val="004453E6"/>
    <w:rsid w:val="00446D5E"/>
    <w:rsid w:val="0046044F"/>
    <w:rsid w:val="0046466C"/>
    <w:rsid w:val="00466863"/>
    <w:rsid w:val="00470AC3"/>
    <w:rsid w:val="00475B04"/>
    <w:rsid w:val="004878CA"/>
    <w:rsid w:val="00490240"/>
    <w:rsid w:val="0049516F"/>
    <w:rsid w:val="004A215B"/>
    <w:rsid w:val="004A676B"/>
    <w:rsid w:val="004C3458"/>
    <w:rsid w:val="004C4D15"/>
    <w:rsid w:val="004D2C27"/>
    <w:rsid w:val="004D69B0"/>
    <w:rsid w:val="004E13C1"/>
    <w:rsid w:val="004F131B"/>
    <w:rsid w:val="004F31CD"/>
    <w:rsid w:val="00504E36"/>
    <w:rsid w:val="005059B6"/>
    <w:rsid w:val="0050661A"/>
    <w:rsid w:val="00507422"/>
    <w:rsid w:val="00522184"/>
    <w:rsid w:val="00522C8B"/>
    <w:rsid w:val="00524ECC"/>
    <w:rsid w:val="005254E2"/>
    <w:rsid w:val="0052679C"/>
    <w:rsid w:val="00527267"/>
    <w:rsid w:val="00527D45"/>
    <w:rsid w:val="00527E3E"/>
    <w:rsid w:val="00535573"/>
    <w:rsid w:val="00542BEA"/>
    <w:rsid w:val="0054488D"/>
    <w:rsid w:val="00550387"/>
    <w:rsid w:val="00557ADC"/>
    <w:rsid w:val="00566497"/>
    <w:rsid w:val="005719E4"/>
    <w:rsid w:val="00572EF8"/>
    <w:rsid w:val="0058205D"/>
    <w:rsid w:val="00584638"/>
    <w:rsid w:val="00591A0A"/>
    <w:rsid w:val="0059486A"/>
    <w:rsid w:val="0059610D"/>
    <w:rsid w:val="00597F15"/>
    <w:rsid w:val="005A0605"/>
    <w:rsid w:val="005A09C0"/>
    <w:rsid w:val="005B16B0"/>
    <w:rsid w:val="005B4306"/>
    <w:rsid w:val="005B684C"/>
    <w:rsid w:val="005B6EE8"/>
    <w:rsid w:val="005C0AF4"/>
    <w:rsid w:val="005C0B37"/>
    <w:rsid w:val="005C7A63"/>
    <w:rsid w:val="005D1DCB"/>
    <w:rsid w:val="005D2D40"/>
    <w:rsid w:val="005D5CAC"/>
    <w:rsid w:val="005D6E8A"/>
    <w:rsid w:val="005F3BEA"/>
    <w:rsid w:val="005F4666"/>
    <w:rsid w:val="005F4A09"/>
    <w:rsid w:val="005F6E78"/>
    <w:rsid w:val="005F7548"/>
    <w:rsid w:val="006018E1"/>
    <w:rsid w:val="00604DAC"/>
    <w:rsid w:val="00606761"/>
    <w:rsid w:val="00617999"/>
    <w:rsid w:val="00623B06"/>
    <w:rsid w:val="006241BB"/>
    <w:rsid w:val="00632EF2"/>
    <w:rsid w:val="006358DE"/>
    <w:rsid w:val="006443FC"/>
    <w:rsid w:val="00650B20"/>
    <w:rsid w:val="00662921"/>
    <w:rsid w:val="00670063"/>
    <w:rsid w:val="00674373"/>
    <w:rsid w:val="006774E3"/>
    <w:rsid w:val="00685AEB"/>
    <w:rsid w:val="006918C0"/>
    <w:rsid w:val="006A0BBA"/>
    <w:rsid w:val="006B03E8"/>
    <w:rsid w:val="006B144C"/>
    <w:rsid w:val="006B3219"/>
    <w:rsid w:val="006C0326"/>
    <w:rsid w:val="006C5C6A"/>
    <w:rsid w:val="006C69B4"/>
    <w:rsid w:val="006C6E1D"/>
    <w:rsid w:val="006D55EC"/>
    <w:rsid w:val="006E0212"/>
    <w:rsid w:val="006E1C2A"/>
    <w:rsid w:val="006E568C"/>
    <w:rsid w:val="006F20A2"/>
    <w:rsid w:val="006F2CBB"/>
    <w:rsid w:val="006F3653"/>
    <w:rsid w:val="006F68BB"/>
    <w:rsid w:val="00711098"/>
    <w:rsid w:val="00711DBE"/>
    <w:rsid w:val="0071232F"/>
    <w:rsid w:val="00712D71"/>
    <w:rsid w:val="0071439A"/>
    <w:rsid w:val="0071441C"/>
    <w:rsid w:val="007176DF"/>
    <w:rsid w:val="007223AB"/>
    <w:rsid w:val="007267F3"/>
    <w:rsid w:val="00726ADF"/>
    <w:rsid w:val="007312D7"/>
    <w:rsid w:val="0073130C"/>
    <w:rsid w:val="00733E94"/>
    <w:rsid w:val="00755650"/>
    <w:rsid w:val="007639FF"/>
    <w:rsid w:val="00766ACE"/>
    <w:rsid w:val="00777F31"/>
    <w:rsid w:val="007876DB"/>
    <w:rsid w:val="00792524"/>
    <w:rsid w:val="00792AE0"/>
    <w:rsid w:val="00792CFC"/>
    <w:rsid w:val="007B12D4"/>
    <w:rsid w:val="007B57A9"/>
    <w:rsid w:val="007C4E15"/>
    <w:rsid w:val="007C780A"/>
    <w:rsid w:val="007D242C"/>
    <w:rsid w:val="007E4176"/>
    <w:rsid w:val="007E79CE"/>
    <w:rsid w:val="007F4679"/>
    <w:rsid w:val="007F62BA"/>
    <w:rsid w:val="008077AE"/>
    <w:rsid w:val="0081119F"/>
    <w:rsid w:val="00814706"/>
    <w:rsid w:val="00817B17"/>
    <w:rsid w:val="00824BE2"/>
    <w:rsid w:val="008327EF"/>
    <w:rsid w:val="00840149"/>
    <w:rsid w:val="008401D5"/>
    <w:rsid w:val="008428B9"/>
    <w:rsid w:val="0084480B"/>
    <w:rsid w:val="00845FF3"/>
    <w:rsid w:val="00846133"/>
    <w:rsid w:val="00850918"/>
    <w:rsid w:val="0085097B"/>
    <w:rsid w:val="008521AF"/>
    <w:rsid w:val="00860D73"/>
    <w:rsid w:val="008639D7"/>
    <w:rsid w:val="00863EF3"/>
    <w:rsid w:val="0087214C"/>
    <w:rsid w:val="00872A7E"/>
    <w:rsid w:val="00872BEE"/>
    <w:rsid w:val="00873B9D"/>
    <w:rsid w:val="00880CB1"/>
    <w:rsid w:val="00881AAC"/>
    <w:rsid w:val="008832E0"/>
    <w:rsid w:val="00886496"/>
    <w:rsid w:val="00887557"/>
    <w:rsid w:val="00894DB8"/>
    <w:rsid w:val="008A216F"/>
    <w:rsid w:val="008B1E07"/>
    <w:rsid w:val="008B381A"/>
    <w:rsid w:val="008B4068"/>
    <w:rsid w:val="008C25F6"/>
    <w:rsid w:val="008D25A4"/>
    <w:rsid w:val="008D4BE0"/>
    <w:rsid w:val="008D5654"/>
    <w:rsid w:val="008D5B2E"/>
    <w:rsid w:val="008D676F"/>
    <w:rsid w:val="008E0A53"/>
    <w:rsid w:val="008F0D87"/>
    <w:rsid w:val="008F1F64"/>
    <w:rsid w:val="008F4BE3"/>
    <w:rsid w:val="00900F60"/>
    <w:rsid w:val="00903CDA"/>
    <w:rsid w:val="00904BB2"/>
    <w:rsid w:val="00906D29"/>
    <w:rsid w:val="00914FE9"/>
    <w:rsid w:val="009252AE"/>
    <w:rsid w:val="00926B0B"/>
    <w:rsid w:val="00935474"/>
    <w:rsid w:val="0093568C"/>
    <w:rsid w:val="00941B66"/>
    <w:rsid w:val="0094473E"/>
    <w:rsid w:val="00950603"/>
    <w:rsid w:val="00950883"/>
    <w:rsid w:val="00956889"/>
    <w:rsid w:val="00956F50"/>
    <w:rsid w:val="0096359A"/>
    <w:rsid w:val="00963651"/>
    <w:rsid w:val="00966B9A"/>
    <w:rsid w:val="00974BB9"/>
    <w:rsid w:val="00975F14"/>
    <w:rsid w:val="00982031"/>
    <w:rsid w:val="009918A9"/>
    <w:rsid w:val="00992CB9"/>
    <w:rsid w:val="009949A1"/>
    <w:rsid w:val="009B20B1"/>
    <w:rsid w:val="009B2283"/>
    <w:rsid w:val="009B3450"/>
    <w:rsid w:val="009B447F"/>
    <w:rsid w:val="009B6641"/>
    <w:rsid w:val="009B6F02"/>
    <w:rsid w:val="009C4D96"/>
    <w:rsid w:val="009C6CB2"/>
    <w:rsid w:val="009D084E"/>
    <w:rsid w:val="009D128C"/>
    <w:rsid w:val="009E2916"/>
    <w:rsid w:val="009F1FD0"/>
    <w:rsid w:val="009F2947"/>
    <w:rsid w:val="009F56A5"/>
    <w:rsid w:val="009F5B4A"/>
    <w:rsid w:val="00A00AD2"/>
    <w:rsid w:val="00A01970"/>
    <w:rsid w:val="00A02579"/>
    <w:rsid w:val="00A02617"/>
    <w:rsid w:val="00A0712D"/>
    <w:rsid w:val="00A12906"/>
    <w:rsid w:val="00A13071"/>
    <w:rsid w:val="00A13437"/>
    <w:rsid w:val="00A222F2"/>
    <w:rsid w:val="00A25A95"/>
    <w:rsid w:val="00A31024"/>
    <w:rsid w:val="00A35872"/>
    <w:rsid w:val="00A429CF"/>
    <w:rsid w:val="00A44010"/>
    <w:rsid w:val="00A447F6"/>
    <w:rsid w:val="00A44E33"/>
    <w:rsid w:val="00A45820"/>
    <w:rsid w:val="00A475C3"/>
    <w:rsid w:val="00A5070F"/>
    <w:rsid w:val="00A52AFF"/>
    <w:rsid w:val="00A53860"/>
    <w:rsid w:val="00A5766F"/>
    <w:rsid w:val="00A638D2"/>
    <w:rsid w:val="00A669C3"/>
    <w:rsid w:val="00A6750A"/>
    <w:rsid w:val="00A73DF5"/>
    <w:rsid w:val="00A768C6"/>
    <w:rsid w:val="00A8486E"/>
    <w:rsid w:val="00A91CBC"/>
    <w:rsid w:val="00A966EB"/>
    <w:rsid w:val="00AA051C"/>
    <w:rsid w:val="00AB57E0"/>
    <w:rsid w:val="00AC32EB"/>
    <w:rsid w:val="00AC41A4"/>
    <w:rsid w:val="00AC7B1E"/>
    <w:rsid w:val="00AD216E"/>
    <w:rsid w:val="00AD2374"/>
    <w:rsid w:val="00AE33AF"/>
    <w:rsid w:val="00AF2C6B"/>
    <w:rsid w:val="00AF5924"/>
    <w:rsid w:val="00AF5A13"/>
    <w:rsid w:val="00B05127"/>
    <w:rsid w:val="00B06F7F"/>
    <w:rsid w:val="00B11D9E"/>
    <w:rsid w:val="00B14496"/>
    <w:rsid w:val="00B1521E"/>
    <w:rsid w:val="00B31392"/>
    <w:rsid w:val="00B32C43"/>
    <w:rsid w:val="00B3305B"/>
    <w:rsid w:val="00B35C9D"/>
    <w:rsid w:val="00B36C4D"/>
    <w:rsid w:val="00B43885"/>
    <w:rsid w:val="00B4464F"/>
    <w:rsid w:val="00B513B1"/>
    <w:rsid w:val="00B543FB"/>
    <w:rsid w:val="00B57164"/>
    <w:rsid w:val="00B64B66"/>
    <w:rsid w:val="00B650E8"/>
    <w:rsid w:val="00B741B7"/>
    <w:rsid w:val="00B83617"/>
    <w:rsid w:val="00B910BE"/>
    <w:rsid w:val="00B912E4"/>
    <w:rsid w:val="00B9270C"/>
    <w:rsid w:val="00B930F9"/>
    <w:rsid w:val="00BA51F0"/>
    <w:rsid w:val="00BA5EF7"/>
    <w:rsid w:val="00BC0897"/>
    <w:rsid w:val="00BC1866"/>
    <w:rsid w:val="00BC36D3"/>
    <w:rsid w:val="00BC606D"/>
    <w:rsid w:val="00BD13CD"/>
    <w:rsid w:val="00BD2430"/>
    <w:rsid w:val="00BD3776"/>
    <w:rsid w:val="00BE4848"/>
    <w:rsid w:val="00C01ADB"/>
    <w:rsid w:val="00C01B5A"/>
    <w:rsid w:val="00C0470F"/>
    <w:rsid w:val="00C04A14"/>
    <w:rsid w:val="00C056F5"/>
    <w:rsid w:val="00C05A64"/>
    <w:rsid w:val="00C06373"/>
    <w:rsid w:val="00C06F6A"/>
    <w:rsid w:val="00C119A0"/>
    <w:rsid w:val="00C16684"/>
    <w:rsid w:val="00C16B2D"/>
    <w:rsid w:val="00C17BCB"/>
    <w:rsid w:val="00C21426"/>
    <w:rsid w:val="00C21428"/>
    <w:rsid w:val="00C216FF"/>
    <w:rsid w:val="00C22492"/>
    <w:rsid w:val="00C23072"/>
    <w:rsid w:val="00C332CE"/>
    <w:rsid w:val="00C368A1"/>
    <w:rsid w:val="00C46150"/>
    <w:rsid w:val="00C54634"/>
    <w:rsid w:val="00C604F1"/>
    <w:rsid w:val="00C60EC9"/>
    <w:rsid w:val="00C6236E"/>
    <w:rsid w:val="00C71D56"/>
    <w:rsid w:val="00C723D6"/>
    <w:rsid w:val="00C74199"/>
    <w:rsid w:val="00C775B9"/>
    <w:rsid w:val="00C778BB"/>
    <w:rsid w:val="00C77C9E"/>
    <w:rsid w:val="00C83DFA"/>
    <w:rsid w:val="00C92646"/>
    <w:rsid w:val="00CA3C9E"/>
    <w:rsid w:val="00CA5E13"/>
    <w:rsid w:val="00CB563A"/>
    <w:rsid w:val="00CB6C4F"/>
    <w:rsid w:val="00CD3B9F"/>
    <w:rsid w:val="00CE1E7B"/>
    <w:rsid w:val="00CE508F"/>
    <w:rsid w:val="00CF0D82"/>
    <w:rsid w:val="00CF447D"/>
    <w:rsid w:val="00D11DF2"/>
    <w:rsid w:val="00D148D0"/>
    <w:rsid w:val="00D167A9"/>
    <w:rsid w:val="00D16DB4"/>
    <w:rsid w:val="00D172CC"/>
    <w:rsid w:val="00D20C0E"/>
    <w:rsid w:val="00D25A93"/>
    <w:rsid w:val="00D33763"/>
    <w:rsid w:val="00D52E86"/>
    <w:rsid w:val="00D61097"/>
    <w:rsid w:val="00D62B69"/>
    <w:rsid w:val="00D73353"/>
    <w:rsid w:val="00D83943"/>
    <w:rsid w:val="00D8538E"/>
    <w:rsid w:val="00D85E3B"/>
    <w:rsid w:val="00D860F4"/>
    <w:rsid w:val="00D9081E"/>
    <w:rsid w:val="00DA1DA9"/>
    <w:rsid w:val="00DB0053"/>
    <w:rsid w:val="00DB239E"/>
    <w:rsid w:val="00DB3679"/>
    <w:rsid w:val="00DC1751"/>
    <w:rsid w:val="00DC4943"/>
    <w:rsid w:val="00DC4A24"/>
    <w:rsid w:val="00DC69A1"/>
    <w:rsid w:val="00DC70EE"/>
    <w:rsid w:val="00DC79C6"/>
    <w:rsid w:val="00DD11B3"/>
    <w:rsid w:val="00DD3130"/>
    <w:rsid w:val="00DE273A"/>
    <w:rsid w:val="00DF108D"/>
    <w:rsid w:val="00E01FAC"/>
    <w:rsid w:val="00E03095"/>
    <w:rsid w:val="00E066DD"/>
    <w:rsid w:val="00E068D1"/>
    <w:rsid w:val="00E202EC"/>
    <w:rsid w:val="00E203E0"/>
    <w:rsid w:val="00E3608B"/>
    <w:rsid w:val="00E36701"/>
    <w:rsid w:val="00E367D4"/>
    <w:rsid w:val="00E36986"/>
    <w:rsid w:val="00E404F1"/>
    <w:rsid w:val="00E40A0A"/>
    <w:rsid w:val="00E451B4"/>
    <w:rsid w:val="00E45405"/>
    <w:rsid w:val="00E47A45"/>
    <w:rsid w:val="00E52B18"/>
    <w:rsid w:val="00E60179"/>
    <w:rsid w:val="00E701BC"/>
    <w:rsid w:val="00E82709"/>
    <w:rsid w:val="00E8439E"/>
    <w:rsid w:val="00E8797F"/>
    <w:rsid w:val="00E9300C"/>
    <w:rsid w:val="00E93F4E"/>
    <w:rsid w:val="00E942ED"/>
    <w:rsid w:val="00EA0129"/>
    <w:rsid w:val="00EA32F6"/>
    <w:rsid w:val="00EA5EEF"/>
    <w:rsid w:val="00EB38DD"/>
    <w:rsid w:val="00EB530C"/>
    <w:rsid w:val="00ED2F3E"/>
    <w:rsid w:val="00ED69DB"/>
    <w:rsid w:val="00ED6ECC"/>
    <w:rsid w:val="00EE1A86"/>
    <w:rsid w:val="00EE47F9"/>
    <w:rsid w:val="00EE564A"/>
    <w:rsid w:val="00EE7BDB"/>
    <w:rsid w:val="00EF1A45"/>
    <w:rsid w:val="00EF200F"/>
    <w:rsid w:val="00F01DA1"/>
    <w:rsid w:val="00F04712"/>
    <w:rsid w:val="00F05534"/>
    <w:rsid w:val="00F1030C"/>
    <w:rsid w:val="00F10C63"/>
    <w:rsid w:val="00F20E9D"/>
    <w:rsid w:val="00F2407E"/>
    <w:rsid w:val="00F24A5A"/>
    <w:rsid w:val="00F24F01"/>
    <w:rsid w:val="00F2764E"/>
    <w:rsid w:val="00F3447F"/>
    <w:rsid w:val="00F41CD4"/>
    <w:rsid w:val="00F4757F"/>
    <w:rsid w:val="00F511EF"/>
    <w:rsid w:val="00F56B01"/>
    <w:rsid w:val="00F56F7D"/>
    <w:rsid w:val="00F570F4"/>
    <w:rsid w:val="00F6590B"/>
    <w:rsid w:val="00F71EA8"/>
    <w:rsid w:val="00F81603"/>
    <w:rsid w:val="00F85DC7"/>
    <w:rsid w:val="00F87B42"/>
    <w:rsid w:val="00F95384"/>
    <w:rsid w:val="00FA1A2A"/>
    <w:rsid w:val="00FA6D84"/>
    <w:rsid w:val="00FB2B1C"/>
    <w:rsid w:val="00FB58D8"/>
    <w:rsid w:val="00FB5FDB"/>
    <w:rsid w:val="00FC4B12"/>
    <w:rsid w:val="00FC60BC"/>
    <w:rsid w:val="00FE55CB"/>
    <w:rsid w:val="00FF2267"/>
    <w:rsid w:val="00FF2954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0C77A"/>
  <w15:chartTrackingRefBased/>
  <w15:docId w15:val="{D6B379B0-0271-407B-B204-872B227A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h1,Annex,H1,h11,H11,h12,H12,h13,H13,h14,H14,h15,H15,h16,H16,h111,H111,h121,H121,h131,H131,h141,H141,h151,H151,ARC 1,Annex Heading A,heading 1,1,11,12,13,111,121,14,112,h112,H112,122,h122,H122,131,1111,h1111,H1111,1211,h1211,H1211,Annex1,h17,15"/>
    <w:basedOn w:val="Heading"/>
    <w:next w:val="NormalIndent"/>
    <w:qFormat/>
    <w:pPr>
      <w:pageBreakBefore/>
      <w:numPr>
        <w:numId w:val="2"/>
      </w:numPr>
      <w:tabs>
        <w:tab w:val="clear" w:pos="1134"/>
        <w:tab w:val="left" w:pos="851"/>
      </w:tabs>
      <w:ind w:left="851" w:hanging="851"/>
      <w:outlineLvl w:val="0"/>
    </w:pPr>
  </w:style>
  <w:style w:type="paragraph" w:styleId="Heading2">
    <w:name w:val="heading 2"/>
    <w:aliases w:val="Heading2"/>
    <w:basedOn w:val="Heading"/>
    <w:next w:val="NormalIndent"/>
    <w:qFormat/>
    <w:pPr>
      <w:numPr>
        <w:ilvl w:val="1"/>
        <w:numId w:val="2"/>
      </w:numPr>
      <w:tabs>
        <w:tab w:val="left" w:pos="851"/>
      </w:tabs>
      <w:outlineLvl w:val="1"/>
    </w:pPr>
    <w:rPr>
      <w:sz w:val="24"/>
    </w:rPr>
  </w:style>
  <w:style w:type="paragraph" w:styleId="Heading3">
    <w:name w:val="heading 3"/>
    <w:aliases w:val="Heading3"/>
    <w:basedOn w:val="Title"/>
    <w:next w:val="NormalIndent"/>
    <w:qFormat/>
    <w:pPr>
      <w:numPr>
        <w:ilvl w:val="2"/>
        <w:numId w:val="2"/>
      </w:numPr>
      <w:tabs>
        <w:tab w:val="left" w:pos="851"/>
      </w:tabs>
      <w:jc w:val="left"/>
      <w:outlineLvl w:val="2"/>
    </w:pPr>
    <w:rPr>
      <w:b w:val="0"/>
    </w:rPr>
  </w:style>
  <w:style w:type="paragraph" w:styleId="Heading4">
    <w:name w:val="heading 4"/>
    <w:aliases w:val="h4,H4,4,h41,H41,h42,H42,h43,H43,h411,H411,h421,H421,h44,H44,h412,H412,h422,H422,h431,H431,h4111,H4111,h4211,H4211,41,h45,H45,h413,H413,h423,H423,h432,H432,h4112,H4112,h4212,H4212,h441,H441,h4121,H4121,h4221,H4221,h4311,H4311,h41111,H41111,42"/>
    <w:basedOn w:val="Heading3"/>
    <w:next w:val="NormalIndent"/>
    <w:qFormat/>
    <w:pPr>
      <w:numPr>
        <w:ilvl w:val="3"/>
      </w:numPr>
      <w:outlineLvl w:val="3"/>
    </w:pPr>
  </w:style>
  <w:style w:type="paragraph" w:styleId="Heading5">
    <w:name w:val="heading 5"/>
    <w:aliases w:val="h5,h51,h52,h53,h511,h521,h54,h512,h522,h531,h5111,h5211,h55,h513,h523,h532,h5112,h5212,h541,h5121,h5221,h5311,h51111,h52111,h56,h514,h524,h533,h5113,h5213,h542,h5122,h5222,h5312,h51112,h52112,h57,h515,h525,h534,h5114,h5214,h543,h5123,h5223,h58"/>
    <w:basedOn w:val="Heading4"/>
    <w:next w:val="NormalIndent"/>
    <w:qFormat/>
    <w:pPr>
      <w:numPr>
        <w:ilvl w:val="4"/>
      </w:numPr>
      <w:tabs>
        <w:tab w:val="clear" w:pos="1008"/>
      </w:tabs>
      <w:ind w:left="851" w:hanging="851"/>
      <w:outlineLvl w:val="4"/>
    </w:pPr>
  </w:style>
  <w:style w:type="paragraph" w:styleId="Heading6">
    <w:name w:val="heading 6"/>
    <w:aliases w:val="alt6,6,ARC 6,h6,H6"/>
    <w:basedOn w:val="NormalIndent"/>
    <w:next w:val="NormalIndent"/>
    <w:qFormat/>
    <w:pPr>
      <w:outlineLvl w:val="5"/>
    </w:pPr>
  </w:style>
  <w:style w:type="paragraph" w:styleId="Heading7">
    <w:name w:val="heading 7"/>
    <w:aliases w:val="alt7,ARC 7"/>
    <w:basedOn w:val="Heading6"/>
    <w:next w:val="NormalIndent"/>
    <w:qFormat/>
    <w:pPr>
      <w:outlineLvl w:val="6"/>
    </w:pPr>
  </w:style>
  <w:style w:type="paragraph" w:styleId="Heading8">
    <w:name w:val="heading 8"/>
    <w:aliases w:val="alt8,a.,(table no.),ARC 8,a.1,a.2,a.3,a.4,a.5,a.6,a.11,a.21,a.31,a.41,a.51"/>
    <w:basedOn w:val="Heading7"/>
    <w:next w:val="NormalIndent"/>
    <w:qFormat/>
    <w:pPr>
      <w:outlineLvl w:val="7"/>
    </w:pPr>
  </w:style>
  <w:style w:type="paragraph" w:styleId="Heading9">
    <w:name w:val="heading 9"/>
    <w:aliases w:val="Heading Annex,(figure no.),ARC 9"/>
    <w:basedOn w:val="Heading8"/>
    <w:next w:val="NormalIndent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after="240"/>
    </w:pPr>
    <w:rPr>
      <w:b/>
      <w:sz w:val="28"/>
    </w:rPr>
  </w:style>
  <w:style w:type="paragraph" w:styleId="NormalIndent">
    <w:name w:val="Normal Indent"/>
    <w:aliases w:val="Normal Indent ns,ni,Normal Indent ns1,Normal Indent ns2,Normal ...,ni + Arial,10 pt"/>
    <w:basedOn w:val="Normal"/>
    <w:pPr>
      <w:spacing w:after="240"/>
      <w:ind w:left="851"/>
      <w:jc w:val="both"/>
    </w:pPr>
    <w:rPr>
      <w:rFonts w:ascii="Times New Roman" w:hAnsi="Times New Roman"/>
    </w:rPr>
  </w:style>
  <w:style w:type="character" w:customStyle="1" w:styleId="NormalIndentChar">
    <w:name w:val="Normal Indent Char"/>
    <w:aliases w:val="Normal Indent ns Char,ni Char,ni + Arial Char,10 pt Char"/>
    <w:rPr>
      <w:sz w:val="24"/>
      <w:lang w:val="en-GB" w:eastAsia="en-US" w:bidi="ar-SA"/>
    </w:rPr>
  </w:style>
  <w:style w:type="paragraph" w:styleId="Title">
    <w:name w:val="Title"/>
    <w:basedOn w:val="Normal"/>
    <w:next w:val="NormalIndent"/>
    <w:qFormat/>
    <w:pPr>
      <w:keepNext/>
      <w:keepLines/>
      <w:spacing w:after="240"/>
      <w:jc w:val="center"/>
    </w:pPr>
    <w:rPr>
      <w:rFonts w:cs="Arial"/>
      <w:b/>
      <w:bCs/>
      <w:kern w:val="28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</w:rPr>
  </w:style>
  <w:style w:type="paragraph" w:customStyle="1" w:styleId="Bullet">
    <w:name w:val="Bullet"/>
    <w:basedOn w:val="NormalIndent"/>
    <w:pPr>
      <w:keepLines/>
      <w:numPr>
        <w:numId w:val="1"/>
      </w:numPr>
      <w:tabs>
        <w:tab w:val="left" w:pos="1418"/>
      </w:tabs>
      <w:ind w:left="1418"/>
    </w:pPr>
  </w:style>
  <w:style w:type="paragraph" w:styleId="TOC1">
    <w:name w:val="toc 1"/>
    <w:basedOn w:val="Normal"/>
    <w:next w:val="Normal"/>
    <w:uiPriority w:val="39"/>
    <w:pPr>
      <w:tabs>
        <w:tab w:val="left" w:pos="567"/>
        <w:tab w:val="right" w:leader="dot" w:pos="9071"/>
      </w:tabs>
      <w:spacing w:before="120" w:after="120"/>
      <w:ind w:left="567" w:hanging="567"/>
    </w:pPr>
    <w:rPr>
      <w:noProof/>
      <w:szCs w:val="28"/>
    </w:rPr>
  </w:style>
  <w:style w:type="paragraph" w:customStyle="1" w:styleId="Bullet2">
    <w:name w:val="Bullet2"/>
    <w:basedOn w:val="Bullet"/>
    <w:pPr>
      <w:numPr>
        <w:numId w:val="0"/>
      </w:numPr>
      <w:tabs>
        <w:tab w:val="clear" w:pos="1418"/>
        <w:tab w:val="left" w:pos="1985"/>
      </w:tabs>
      <w:ind w:left="1985" w:hanging="567"/>
    </w:pPr>
  </w:style>
  <w:style w:type="paragraph" w:styleId="TOC2">
    <w:name w:val="toc 2"/>
    <w:basedOn w:val="Normal"/>
    <w:next w:val="Normal"/>
    <w:uiPriority w:val="39"/>
    <w:pPr>
      <w:tabs>
        <w:tab w:val="left" w:pos="1134"/>
        <w:tab w:val="right" w:leader="dot" w:pos="9071"/>
      </w:tabs>
      <w:ind w:left="1701" w:hanging="1134"/>
    </w:pPr>
    <w:rPr>
      <w:noProof/>
      <w:szCs w:val="24"/>
    </w:rPr>
  </w:style>
  <w:style w:type="paragraph" w:styleId="TOC3">
    <w:name w:val="toc 3"/>
    <w:basedOn w:val="Normal"/>
    <w:next w:val="Normal"/>
    <w:semiHidden/>
    <w:pPr>
      <w:tabs>
        <w:tab w:val="left" w:pos="2268"/>
        <w:tab w:val="right" w:leader="dot" w:pos="9071"/>
      </w:tabs>
      <w:ind w:left="2268" w:hanging="1134"/>
    </w:pPr>
    <w:rPr>
      <w:noProof/>
      <w:szCs w:val="24"/>
    </w:rPr>
  </w:style>
  <w:style w:type="paragraph" w:customStyle="1" w:styleId="App3">
    <w:name w:val="App3"/>
    <w:basedOn w:val="Heading3"/>
    <w:next w:val="NormalIndent"/>
    <w:pPr>
      <w:ind w:left="851" w:hanging="851"/>
    </w:pPr>
  </w:style>
  <w:style w:type="paragraph" w:customStyle="1" w:styleId="Tbullet">
    <w:name w:val="Tbullet"/>
    <w:basedOn w:val="Tnormal"/>
    <w:pPr>
      <w:ind w:left="283" w:hanging="283"/>
    </w:pPr>
  </w:style>
  <w:style w:type="paragraph" w:customStyle="1" w:styleId="Tnormal">
    <w:name w:val="Tnormal"/>
    <w:basedOn w:val="Normal"/>
    <w:pPr>
      <w:spacing w:after="120"/>
      <w:jc w:val="both"/>
    </w:pPr>
  </w:style>
  <w:style w:type="paragraph" w:customStyle="1" w:styleId="Tbullet2">
    <w:name w:val="Tbullet2"/>
    <w:basedOn w:val="Tbullet"/>
    <w:pPr>
      <w:ind w:left="568"/>
    </w:pPr>
  </w:style>
  <w:style w:type="paragraph" w:customStyle="1" w:styleId="App2">
    <w:name w:val="App2"/>
    <w:basedOn w:val="Heading2"/>
    <w:next w:val="NormalIndent"/>
    <w:pPr>
      <w:ind w:left="851" w:hanging="851"/>
    </w:pPr>
  </w:style>
  <w:style w:type="paragraph" w:customStyle="1" w:styleId="App1">
    <w:name w:val="App1"/>
    <w:basedOn w:val="Heading1"/>
    <w:next w:val="NormalIndent"/>
  </w:style>
  <w:style w:type="paragraph" w:styleId="TOC4">
    <w:name w:val="toc 4"/>
    <w:basedOn w:val="Normal"/>
    <w:next w:val="Normal"/>
    <w:semiHidden/>
    <w:pPr>
      <w:tabs>
        <w:tab w:val="right" w:leader="dot" w:pos="9071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1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1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071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071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920"/>
    </w:pPr>
  </w:style>
  <w:style w:type="paragraph" w:customStyle="1" w:styleId="Guidance">
    <w:name w:val="Guidance"/>
    <w:basedOn w:val="NormalIndent"/>
    <w:rPr>
      <w:i/>
      <w:color w:val="0000FF"/>
    </w:rPr>
  </w:style>
  <w:style w:type="paragraph" w:customStyle="1" w:styleId="Banner">
    <w:name w:val="Banner"/>
    <w:basedOn w:val="Title"/>
    <w:next w:val="Title"/>
    <w:pPr>
      <w:spacing w:after="0"/>
    </w:pPr>
    <w:rPr>
      <w:rFonts w:ascii="RotisSansSerif Extra Bold" w:hAnsi="RotisSansSerif Extra Bold"/>
      <w:sz w:val="48"/>
    </w:rPr>
  </w:style>
  <w:style w:type="paragraph" w:customStyle="1" w:styleId="Warning">
    <w:name w:val="Warning"/>
    <w:basedOn w:val="Guidance"/>
    <w:rPr>
      <w:b/>
      <w:color w:val="FF0000"/>
    </w:rPr>
  </w:style>
  <w:style w:type="paragraph" w:styleId="BlockText">
    <w:name w:val="Block Text"/>
    <w:basedOn w:val="Normal"/>
    <w:pPr>
      <w:spacing w:before="10"/>
      <w:ind w:left="1134" w:right="424"/>
      <w:jc w:val="both"/>
    </w:pPr>
  </w:style>
  <w:style w:type="paragraph" w:customStyle="1" w:styleId="Classification">
    <w:name w:val="Classification"/>
    <w:basedOn w:val="Title"/>
    <w:next w:val="Normal"/>
    <w:pPr>
      <w:pBdr>
        <w:bottom w:val="single" w:sz="8" w:space="1" w:color="auto"/>
      </w:pBdr>
      <w:jc w:val="left"/>
    </w:pPr>
  </w:style>
  <w:style w:type="paragraph" w:customStyle="1" w:styleId="TableHeading">
    <w:name w:val="Table Heading"/>
    <w:basedOn w:val="Normal"/>
    <w:pPr>
      <w:keepLines/>
      <w:spacing w:before="40" w:after="40"/>
      <w:ind w:left="57" w:right="57"/>
      <w:jc w:val="center"/>
    </w:pPr>
    <w:rPr>
      <w:b/>
    </w:rPr>
  </w:style>
  <w:style w:type="paragraph" w:styleId="BodyText">
    <w:name w:val="Body Text"/>
    <w:basedOn w:val="Normal"/>
    <w:pPr>
      <w:spacing w:after="120"/>
    </w:pPr>
  </w:style>
  <w:style w:type="paragraph" w:styleId="ListBullet">
    <w:name w:val="List Bullet"/>
    <w:basedOn w:val="Normal"/>
    <w:pPr>
      <w:spacing w:after="240"/>
      <w:ind w:left="1701" w:hanging="567"/>
      <w:jc w:val="both"/>
    </w:pPr>
    <w:rPr>
      <w:rFonts w:ascii="Times New Roman" w:hAnsi="Times New Roman"/>
    </w:rPr>
  </w:style>
  <w:style w:type="paragraph" w:customStyle="1" w:styleId="ListBulletClose">
    <w:name w:val="List Bullet Close"/>
    <w:basedOn w:val="ListBullet"/>
    <w:pPr>
      <w:spacing w:after="120"/>
    </w:pPr>
  </w:style>
  <w:style w:type="paragraph" w:styleId="BodyTextIndent">
    <w:name w:val="Body Text Indent"/>
    <w:basedOn w:val="Normal"/>
    <w:pPr>
      <w:spacing w:after="120"/>
      <w:ind w:left="567"/>
      <w:jc w:val="both"/>
    </w:pPr>
    <w:rPr>
      <w:rFonts w:ascii="Times New Roman" w:hAnsi="Times New Roman"/>
      <w:i/>
      <w:color w:val="0000FF"/>
    </w:rPr>
  </w:style>
  <w:style w:type="paragraph" w:customStyle="1" w:styleId="TableTestFirstLine">
    <w:name w:val="Table Test First Line"/>
    <w:basedOn w:val="TableText"/>
    <w:pPr>
      <w:spacing w:before="120"/>
    </w:pPr>
  </w:style>
  <w:style w:type="paragraph" w:customStyle="1" w:styleId="TableText">
    <w:name w:val="Table Text"/>
    <w:basedOn w:val="Normal"/>
    <w:pPr>
      <w:spacing w:after="120" w:line="244" w:lineRule="exac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ldtext1">
    <w:name w:val="fldtext1"/>
    <w:basedOn w:val="DefaultParagraphFont"/>
  </w:style>
  <w:style w:type="paragraph" w:customStyle="1" w:styleId="list2">
    <w:name w:val="list2"/>
    <w:basedOn w:val="Normal"/>
    <w:pPr>
      <w:numPr>
        <w:numId w:val="3"/>
      </w:numPr>
    </w:pPr>
  </w:style>
  <w:style w:type="paragraph" w:styleId="ListNumber5">
    <w:name w:val="List Number 5"/>
    <w:basedOn w:val="Normal"/>
    <w:pPr>
      <w:numPr>
        <w:numId w:val="4"/>
      </w:numPr>
      <w:overflowPunct/>
      <w:autoSpaceDE/>
      <w:autoSpaceDN/>
      <w:adjustRightInd/>
      <w:textAlignment w:val="auto"/>
    </w:pPr>
    <w:rPr>
      <w:rFonts w:ascii="Garamond" w:hAnsi="Garamond"/>
      <w:sz w:val="20"/>
      <w:szCs w:val="24"/>
    </w:rPr>
  </w:style>
  <w:style w:type="paragraph" w:styleId="PlainText">
    <w:name w:val="Plain Text"/>
    <w:basedOn w:val="Normal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Small">
    <w:name w:val="Table Small"/>
    <w:basedOn w:val="Normal"/>
    <w:pPr>
      <w:keepLines/>
      <w:spacing w:before="40" w:after="40"/>
      <w:ind w:left="36" w:right="36"/>
    </w:pPr>
    <w:rPr>
      <w:rFonts w:ascii="Garamond" w:hAnsi="Garamond"/>
      <w:sz w:val="22"/>
    </w:rPr>
  </w:style>
  <w:style w:type="paragraph" w:customStyle="1" w:styleId="xl24">
    <w:name w:val="xl24"/>
    <w:basedOn w:val="Normal"/>
    <w:pPr>
      <w:shd w:val="clear" w:color="auto" w:fill="FFFF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TableCell">
    <w:name w:val="Table Cell"/>
    <w:basedOn w:val="Normal"/>
    <w:pPr>
      <w:keepLines/>
      <w:overflowPunct/>
      <w:autoSpaceDE/>
      <w:autoSpaceDN/>
      <w:adjustRightInd/>
      <w:spacing w:before="40" w:after="40" w:line="240" w:lineRule="atLeast"/>
      <w:textAlignment w:val="auto"/>
    </w:pPr>
    <w:rPr>
      <w:sz w:val="18"/>
    </w:rPr>
  </w:style>
  <w:style w:type="character" w:styleId="Strong">
    <w:name w:val="Strong"/>
    <w:qFormat/>
    <w:rPr>
      <w:b/>
      <w:bCs/>
    </w:rPr>
  </w:style>
  <w:style w:type="paragraph" w:customStyle="1" w:styleId="Table">
    <w:name w:val="Table"/>
    <w:aliases w:val="t,T"/>
    <w:basedOn w:val="Normal"/>
    <w:pPr>
      <w:keepLines/>
      <w:spacing w:before="40" w:after="40"/>
      <w:ind w:left="57" w:right="57"/>
    </w:pPr>
    <w:rPr>
      <w:rFonts w:ascii="Garamond" w:hAnsi="Garamond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1900A5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Cs w:val="24"/>
      <w:lang w:eastAsia="en-GB"/>
    </w:rPr>
  </w:style>
  <w:style w:type="paragraph" w:customStyle="1" w:styleId="Tablenormal0">
    <w:name w:val="Table_normal"/>
    <w:basedOn w:val="Normal"/>
    <w:pPr>
      <w:overflowPunct/>
      <w:autoSpaceDE/>
      <w:autoSpaceDN/>
      <w:adjustRightInd/>
      <w:spacing w:before="120" w:after="120"/>
      <w:ind w:left="1152" w:hanging="1152"/>
      <w:textAlignment w:val="auto"/>
    </w:pPr>
    <w:rPr>
      <w:rFonts w:ascii="Helvetica" w:hAnsi="Helvetica"/>
      <w:sz w:val="20"/>
      <w:szCs w:val="24"/>
      <w:lang w:val="en-US"/>
    </w:rPr>
  </w:style>
  <w:style w:type="paragraph" w:customStyle="1" w:styleId="Copyright">
    <w:name w:val="Copyright"/>
    <w:basedOn w:val="Normal"/>
    <w:next w:val="Normal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Documenttitle">
    <w:name w:val="Document title"/>
    <w:basedOn w:val="Normal"/>
    <w:pPr>
      <w:keepNext/>
      <w:keepLines/>
      <w:overflowPunct/>
      <w:autoSpaceDE/>
      <w:autoSpaceDN/>
      <w:adjustRightInd/>
      <w:spacing w:line="600" w:lineRule="atLeast"/>
      <w:jc w:val="center"/>
      <w:textAlignment w:val="auto"/>
    </w:pPr>
    <w:rPr>
      <w:rFonts w:ascii="Times New Roman" w:hAnsi="Times New Roman"/>
      <w:b/>
      <w:sz w:val="36"/>
      <w:szCs w:val="24"/>
    </w:rPr>
  </w:style>
  <w:style w:type="paragraph" w:customStyle="1" w:styleId="Figure">
    <w:name w:val="Figure"/>
    <w:basedOn w:val="Normal"/>
    <w:next w:val="Caption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sz w:val="20"/>
      <w:szCs w:val="24"/>
    </w:rPr>
  </w:style>
  <w:style w:type="paragraph" w:styleId="Caption">
    <w:name w:val="caption"/>
    <w:basedOn w:val="Normal"/>
    <w:next w:val="Normal"/>
    <w:qFormat/>
    <w:pPr>
      <w:tabs>
        <w:tab w:val="left" w:pos="2552"/>
      </w:tabs>
      <w:overflowPunct/>
      <w:autoSpaceDE/>
      <w:autoSpaceDN/>
      <w:adjustRightInd/>
      <w:spacing w:before="120"/>
      <w:textAlignment w:val="auto"/>
    </w:pPr>
    <w:rPr>
      <w:rFonts w:ascii="Times New Roman" w:hAnsi="Times New Roman"/>
      <w:b/>
      <w:sz w:val="20"/>
      <w:szCs w:val="24"/>
    </w:rPr>
  </w:style>
  <w:style w:type="paragraph" w:customStyle="1" w:styleId="FrontPageNormal">
    <w:name w:val="Front Page Normal"/>
    <w:basedOn w:val="Normal"/>
    <w:pPr>
      <w:keepLines/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FrontPageTable">
    <w:name w:val="Front Page Table"/>
    <w:basedOn w:val="Normal"/>
    <w:pPr>
      <w:keepLines/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FrontPageTableClose">
    <w:name w:val="Front Page Table Close"/>
    <w:basedOn w:val="FrontPageTable"/>
  </w:style>
  <w:style w:type="paragraph" w:customStyle="1" w:styleId="Glossary">
    <w:name w:val="Glossary"/>
    <w:basedOn w:val="Normal"/>
    <w:pPr>
      <w:overflowPunct/>
      <w:autoSpaceDE/>
      <w:autoSpaceDN/>
      <w:adjustRightInd/>
      <w:ind w:left="2835" w:hanging="1701"/>
      <w:textAlignment w:val="auto"/>
    </w:pPr>
    <w:rPr>
      <w:rFonts w:ascii="Times New Roman" w:hAnsi="Times New Roman"/>
      <w:sz w:val="20"/>
      <w:szCs w:val="24"/>
    </w:rPr>
  </w:style>
  <w:style w:type="paragraph" w:customStyle="1" w:styleId="Heading1NotNumbered">
    <w:name w:val="Heading 1 Not Numbered"/>
    <w:basedOn w:val="Heading"/>
    <w:pPr>
      <w:pageBreakBefore/>
      <w:overflowPunct/>
      <w:autoSpaceDE/>
      <w:autoSpaceDN/>
      <w:adjustRightInd/>
      <w:spacing w:before="160" w:after="320"/>
      <w:textAlignment w:val="auto"/>
    </w:pPr>
    <w:rPr>
      <w:rFonts w:ascii="Times New Roman" w:hAnsi="Times New Roman"/>
      <w:szCs w:val="24"/>
    </w:rPr>
  </w:style>
  <w:style w:type="character" w:customStyle="1" w:styleId="Hidden">
    <w:name w:val="Hidden"/>
    <w:rPr>
      <w:vanish/>
      <w:color w:val="0000FF"/>
    </w:rPr>
  </w:style>
  <w:style w:type="paragraph" w:customStyle="1" w:styleId="Import">
    <w:name w:val="Import"/>
    <w:basedOn w:val="Normal"/>
    <w:next w:val="Caption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sz w:val="20"/>
      <w:szCs w:val="24"/>
    </w:rPr>
  </w:style>
  <w:style w:type="paragraph" w:styleId="List">
    <w:name w:val="List"/>
    <w:basedOn w:val="Normal"/>
    <w:pPr>
      <w:overflowPunct/>
      <w:autoSpaceDE/>
      <w:autoSpaceDN/>
      <w:adjustRightInd/>
      <w:ind w:left="1701" w:hanging="567"/>
      <w:textAlignment w:val="auto"/>
    </w:pPr>
    <w:rPr>
      <w:rFonts w:ascii="Times New Roman" w:hAnsi="Times New Roman"/>
      <w:sz w:val="20"/>
      <w:szCs w:val="24"/>
    </w:rPr>
  </w:style>
  <w:style w:type="paragraph" w:styleId="List20">
    <w:name w:val="List 2"/>
    <w:basedOn w:val="Normal"/>
    <w:pPr>
      <w:overflowPunct/>
      <w:autoSpaceDE/>
      <w:autoSpaceDN/>
      <w:adjustRightInd/>
      <w:ind w:left="2268" w:hanging="567"/>
      <w:textAlignment w:val="auto"/>
    </w:pPr>
    <w:rPr>
      <w:rFonts w:ascii="Times New Roman" w:hAnsi="Times New Roman"/>
      <w:sz w:val="20"/>
      <w:szCs w:val="24"/>
    </w:rPr>
  </w:style>
  <w:style w:type="paragraph" w:styleId="ListBullet2">
    <w:name w:val="List Bullet 2"/>
    <w:basedOn w:val="Normal"/>
    <w:pPr>
      <w:overflowPunct/>
      <w:autoSpaceDE/>
      <w:autoSpaceDN/>
      <w:adjustRightInd/>
      <w:ind w:left="2268" w:hanging="567"/>
      <w:textAlignment w:val="auto"/>
    </w:pPr>
    <w:rPr>
      <w:rFonts w:ascii="Times New Roman" w:hAnsi="Times New Roman"/>
      <w:sz w:val="20"/>
      <w:szCs w:val="24"/>
    </w:rPr>
  </w:style>
  <w:style w:type="paragraph" w:customStyle="1" w:styleId="ListBullet2Close">
    <w:name w:val="List Bullet 2 Close"/>
    <w:basedOn w:val="ListBullet2"/>
  </w:style>
  <w:style w:type="paragraph" w:customStyle="1" w:styleId="ListClose">
    <w:name w:val="List Close"/>
    <w:basedOn w:val="List"/>
    <w:pPr>
      <w:ind w:left="567"/>
    </w:pPr>
  </w:style>
  <w:style w:type="paragraph" w:styleId="ListContinue">
    <w:name w:val="List Continue"/>
    <w:basedOn w:val="Normal"/>
    <w:pPr>
      <w:overflowPunct/>
      <w:autoSpaceDE/>
      <w:autoSpaceDN/>
      <w:adjustRightInd/>
      <w:ind w:left="1701"/>
      <w:textAlignment w:val="auto"/>
    </w:pPr>
    <w:rPr>
      <w:rFonts w:ascii="Times New Roman" w:hAnsi="Times New Roman"/>
      <w:sz w:val="20"/>
      <w:szCs w:val="24"/>
    </w:rPr>
  </w:style>
  <w:style w:type="paragraph" w:styleId="ListContinue2">
    <w:name w:val="List Continue 2"/>
    <w:basedOn w:val="Normal"/>
    <w:pPr>
      <w:overflowPunct/>
      <w:autoSpaceDE/>
      <w:autoSpaceDN/>
      <w:adjustRightInd/>
      <w:ind w:left="2268"/>
      <w:textAlignment w:val="auto"/>
    </w:pPr>
    <w:rPr>
      <w:rFonts w:ascii="Times New Roman" w:hAnsi="Times New Roman"/>
      <w:sz w:val="20"/>
      <w:szCs w:val="24"/>
    </w:rPr>
  </w:style>
  <w:style w:type="paragraph" w:customStyle="1" w:styleId="ListContinue2Close">
    <w:name w:val="List Continue 2 Close"/>
    <w:basedOn w:val="ListContinue2"/>
  </w:style>
  <w:style w:type="paragraph" w:customStyle="1" w:styleId="ListContinueClose">
    <w:name w:val="List Continue Close"/>
    <w:basedOn w:val="ListContinue"/>
  </w:style>
  <w:style w:type="paragraph" w:customStyle="1" w:styleId="ListDeepIndent">
    <w:name w:val="List Deep Indent"/>
    <w:basedOn w:val="Normal"/>
    <w:pPr>
      <w:overflowPunct/>
      <w:autoSpaceDE/>
      <w:autoSpaceDN/>
      <w:adjustRightInd/>
      <w:ind w:left="2268" w:hanging="1134"/>
      <w:textAlignment w:val="auto"/>
    </w:pPr>
    <w:rPr>
      <w:rFonts w:ascii="Times New Roman" w:hAnsi="Times New Roman"/>
      <w:sz w:val="20"/>
      <w:szCs w:val="24"/>
    </w:rPr>
  </w:style>
  <w:style w:type="paragraph" w:customStyle="1" w:styleId="ListDeepIndentContinue">
    <w:name w:val="List Deep Indent Continue"/>
    <w:basedOn w:val="Normal"/>
    <w:pPr>
      <w:overflowPunct/>
      <w:autoSpaceDE/>
      <w:autoSpaceDN/>
      <w:adjustRightInd/>
      <w:ind w:left="2268"/>
      <w:textAlignment w:val="auto"/>
    </w:pPr>
    <w:rPr>
      <w:rFonts w:ascii="Times New Roman" w:hAnsi="Times New Roman"/>
      <w:sz w:val="20"/>
      <w:szCs w:val="24"/>
    </w:rPr>
  </w:style>
  <w:style w:type="paragraph" w:styleId="ListNumber">
    <w:name w:val="List Number"/>
    <w:basedOn w:val="Normal"/>
    <w:pPr>
      <w:overflowPunct/>
      <w:autoSpaceDE/>
      <w:autoSpaceDN/>
      <w:adjustRightInd/>
      <w:ind w:left="1701" w:hanging="567"/>
      <w:textAlignment w:val="auto"/>
    </w:pPr>
    <w:rPr>
      <w:rFonts w:ascii="Times New Roman" w:hAnsi="Times New Roman"/>
      <w:sz w:val="20"/>
      <w:szCs w:val="24"/>
    </w:rPr>
  </w:style>
  <w:style w:type="paragraph" w:styleId="ListNumber2">
    <w:name w:val="List Number 2"/>
    <w:basedOn w:val="Normal"/>
    <w:pPr>
      <w:overflowPunct/>
      <w:autoSpaceDE/>
      <w:autoSpaceDN/>
      <w:adjustRightInd/>
      <w:ind w:left="2268" w:hanging="567"/>
      <w:textAlignment w:val="auto"/>
    </w:pPr>
    <w:rPr>
      <w:rFonts w:ascii="Times New Roman" w:hAnsi="Times New Roman"/>
      <w:sz w:val="20"/>
      <w:szCs w:val="24"/>
    </w:rPr>
  </w:style>
  <w:style w:type="paragraph" w:customStyle="1" w:styleId="ListNumber2Close">
    <w:name w:val="List Number 2 Close"/>
    <w:basedOn w:val="ListNumber2"/>
  </w:style>
  <w:style w:type="paragraph" w:customStyle="1" w:styleId="ListNumberClose">
    <w:name w:val="List Number Close"/>
    <w:basedOn w:val="ListNumber"/>
  </w:style>
  <w:style w:type="character" w:customStyle="1" w:styleId="LogicaLogo">
    <w:name w:val="Logica Logo"/>
    <w:rPr>
      <w:rFonts w:ascii="Logica" w:hAnsi="Logica"/>
      <w:sz w:val="36"/>
    </w:rPr>
  </w:style>
  <w:style w:type="paragraph" w:customStyle="1" w:styleId="Normal10pt">
    <w:name w:val="Normal 10pt"/>
    <w:basedOn w:val="Normal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NormalClose">
    <w:name w:val="Normal Close"/>
    <w:basedOn w:val="Normal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ThickBar">
    <w:name w:val="Thick Bar"/>
    <w:basedOn w:val="Normal"/>
    <w:pPr>
      <w:shd w:val="solid" w:color="auto" w:fill="auto"/>
      <w:overflowPunct/>
      <w:autoSpaceDE/>
      <w:autoSpaceDN/>
      <w:adjustRightInd/>
      <w:spacing w:after="480"/>
      <w:textAlignment w:val="auto"/>
    </w:pPr>
    <w:rPr>
      <w:rFonts w:ascii="Times New Roman" w:hAnsi="Times New Roman"/>
      <w:sz w:val="8"/>
      <w:szCs w:val="24"/>
    </w:rPr>
  </w:style>
  <w:style w:type="paragraph" w:customStyle="1" w:styleId="TOC">
    <w:name w:val="TOC"/>
    <w:basedOn w:val="Normal"/>
    <w:pPr>
      <w:tabs>
        <w:tab w:val="right" w:leader="dot" w:pos="8505"/>
      </w:tabs>
      <w:overflowPunct/>
      <w:autoSpaceDE/>
      <w:autoSpaceDN/>
      <w:adjustRightInd/>
      <w:ind w:hanging="1134"/>
      <w:textAlignment w:val="auto"/>
    </w:pPr>
    <w:rPr>
      <w:rFonts w:ascii="Times New Roman" w:hAnsi="Times New Roman"/>
      <w:sz w:val="20"/>
      <w:szCs w:val="24"/>
    </w:rPr>
  </w:style>
  <w:style w:type="paragraph" w:styleId="TOCHeading">
    <w:name w:val="TOC Heading"/>
    <w:basedOn w:val="Heading"/>
    <w:qFormat/>
    <w:pPr>
      <w:overflowPunct/>
      <w:autoSpaceDE/>
      <w:autoSpaceDN/>
      <w:adjustRightInd/>
      <w:spacing w:after="300"/>
      <w:jc w:val="center"/>
      <w:textAlignment w:val="auto"/>
    </w:pPr>
    <w:rPr>
      <w:rFonts w:ascii="Times New Roman" w:hAnsi="Times New Roman"/>
      <w:szCs w:val="24"/>
    </w:rPr>
  </w:style>
  <w:style w:type="paragraph" w:customStyle="1" w:styleId="Comments">
    <w:name w:val="Comments"/>
    <w:basedOn w:val="Normal"/>
    <w:pPr>
      <w:overflowPunct/>
      <w:autoSpaceDE/>
      <w:autoSpaceDN/>
      <w:adjustRightInd/>
      <w:textAlignment w:val="auto"/>
    </w:pPr>
    <w:rPr>
      <w:rFonts w:ascii="Times New Roman" w:hAnsi="Times New Roman"/>
      <w:vanish/>
      <w:color w:val="FF00FF"/>
      <w:sz w:val="20"/>
      <w:szCs w:val="24"/>
    </w:rPr>
  </w:style>
  <w:style w:type="paragraph" w:customStyle="1" w:styleId="Requirements">
    <w:name w:val="Requirements"/>
    <w:basedOn w:val="Normal"/>
    <w:pPr>
      <w:overflowPunct/>
      <w:autoSpaceDE/>
      <w:autoSpaceDN/>
      <w:adjustRightInd/>
      <w:ind w:left="567" w:hanging="567"/>
      <w:textAlignment w:val="auto"/>
    </w:pPr>
    <w:rPr>
      <w:rFonts w:ascii="Times New Roman" w:hAnsi="Times New Roman"/>
      <w:b/>
      <w:sz w:val="20"/>
      <w:szCs w:val="24"/>
    </w:rPr>
  </w:style>
  <w:style w:type="paragraph" w:customStyle="1" w:styleId="ListBulletContinue">
    <w:name w:val="List Bullet Continue"/>
    <w:basedOn w:val="Normal"/>
    <w:pPr>
      <w:overflowPunct/>
      <w:autoSpaceDE/>
      <w:autoSpaceDN/>
      <w:adjustRightInd/>
      <w:spacing w:after="120"/>
      <w:ind w:left="1701" w:hanging="567"/>
      <w:textAlignment w:val="auto"/>
    </w:pPr>
    <w:rPr>
      <w:rFonts w:ascii="Times New Roman" w:hAnsi="Times New Roman"/>
      <w:sz w:val="20"/>
      <w:szCs w:val="24"/>
    </w:rPr>
  </w:style>
  <w:style w:type="paragraph" w:customStyle="1" w:styleId="Code">
    <w:name w:val="Code"/>
    <w:basedOn w:val="Normal"/>
    <w:pPr>
      <w:tabs>
        <w:tab w:val="left" w:pos="1701"/>
        <w:tab w:val="left" w:pos="2268"/>
        <w:tab w:val="left" w:pos="2835"/>
        <w:tab w:val="left" w:pos="3402"/>
      </w:tabs>
      <w:overflowPunct/>
      <w:autoSpaceDE/>
      <w:autoSpaceDN/>
      <w:adjustRightInd/>
      <w:textAlignment w:val="auto"/>
    </w:pPr>
    <w:rPr>
      <w:rFonts w:ascii="Courier" w:hAnsi="Courier"/>
      <w:sz w:val="20"/>
      <w:szCs w:val="24"/>
    </w:rPr>
  </w:style>
  <w:style w:type="paragraph" w:customStyle="1" w:styleId="AbbreviationList">
    <w:name w:val="Abbreviation List"/>
    <w:basedOn w:val="Normal"/>
    <w:pPr>
      <w:overflowPunct/>
      <w:autoSpaceDE/>
      <w:autoSpaceDN/>
      <w:adjustRightInd/>
      <w:ind w:left="2835" w:hanging="1701"/>
      <w:textAlignment w:val="auto"/>
    </w:pPr>
    <w:rPr>
      <w:rFonts w:ascii="Times New Roman" w:hAnsi="Times New Roman"/>
      <w:sz w:val="20"/>
      <w:szCs w:val="24"/>
    </w:rPr>
  </w:style>
  <w:style w:type="paragraph" w:customStyle="1" w:styleId="Action">
    <w:name w:val="Action"/>
    <w:basedOn w:val="Normal"/>
    <w:next w:val="Normal"/>
    <w:pPr>
      <w:overflowPunct/>
      <w:autoSpaceDE/>
      <w:autoSpaceDN/>
      <w:adjustRightInd/>
      <w:jc w:val="right"/>
      <w:textAlignment w:val="auto"/>
    </w:pPr>
    <w:rPr>
      <w:rFonts w:ascii="Times New Roman" w:hAnsi="Times New Roman"/>
      <w:b/>
      <w:sz w:val="20"/>
      <w:szCs w:val="24"/>
    </w:rPr>
  </w:style>
  <w:style w:type="paragraph" w:customStyle="1" w:styleId="ProjectTitle">
    <w:name w:val="Project Title"/>
    <w:basedOn w:val="Normal"/>
    <w:pPr>
      <w:overflowPunct/>
      <w:autoSpaceDE/>
      <w:autoSpaceDN/>
      <w:adjustRightInd/>
      <w:spacing w:after="120"/>
      <w:textAlignment w:val="auto"/>
    </w:pPr>
    <w:rPr>
      <w:rFonts w:ascii="Times New Roman" w:hAnsi="Times New Roman"/>
      <w:b/>
      <w:sz w:val="32"/>
      <w:szCs w:val="24"/>
    </w:rPr>
  </w:style>
  <w:style w:type="paragraph" w:customStyle="1" w:styleId="TableHeading10pt">
    <w:name w:val="Table Heading 10pt"/>
    <w:basedOn w:val="TableHeading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Table10pt">
    <w:name w:val="Table 10pt"/>
    <w:basedOn w:val="Table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szCs w:val="24"/>
    </w:rPr>
  </w:style>
  <w:style w:type="paragraph" w:customStyle="1" w:styleId="TableBullet">
    <w:name w:val="Table Bullet"/>
    <w:basedOn w:val="Table"/>
    <w:pPr>
      <w:overflowPunct/>
      <w:autoSpaceDE/>
      <w:autoSpaceDN/>
      <w:adjustRightInd/>
      <w:ind w:left="341" w:hanging="284"/>
      <w:textAlignment w:val="auto"/>
    </w:pPr>
    <w:rPr>
      <w:rFonts w:ascii="Times New Roman" w:hAnsi="Times New Roman"/>
      <w:sz w:val="20"/>
      <w:szCs w:val="24"/>
    </w:rPr>
  </w:style>
  <w:style w:type="paragraph" w:customStyle="1" w:styleId="TableBullet10pt">
    <w:name w:val="Table Bullet 10pt"/>
    <w:basedOn w:val="TableBullet"/>
  </w:style>
  <w:style w:type="paragraph" w:customStyle="1" w:styleId="TableNumber">
    <w:name w:val="Table Number"/>
    <w:basedOn w:val="Table"/>
    <w:pPr>
      <w:overflowPunct/>
      <w:autoSpaceDE/>
      <w:autoSpaceDN/>
      <w:adjustRightInd/>
      <w:ind w:left="341" w:hanging="284"/>
      <w:textAlignment w:val="auto"/>
    </w:pPr>
    <w:rPr>
      <w:rFonts w:ascii="Times New Roman" w:hAnsi="Times New Roman"/>
      <w:sz w:val="20"/>
      <w:szCs w:val="24"/>
    </w:rPr>
  </w:style>
  <w:style w:type="paragraph" w:customStyle="1" w:styleId="TableNumber10pt">
    <w:name w:val="Table Number 10pt"/>
    <w:basedOn w:val="TableNumber"/>
  </w:style>
  <w:style w:type="paragraph" w:customStyle="1" w:styleId="Actionpoint">
    <w:name w:val="Action_point"/>
    <w:basedOn w:val="Normal"/>
    <w:pPr>
      <w:overflowPunct/>
      <w:autoSpaceDE/>
      <w:autoSpaceDN/>
      <w:adjustRightInd/>
      <w:jc w:val="center"/>
      <w:textAlignment w:val="auto"/>
    </w:pPr>
    <w:rPr>
      <w:rFonts w:ascii="Helvetica" w:hAnsi="Helvetica"/>
      <w:sz w:val="20"/>
      <w:szCs w:val="24"/>
      <w:lang w:val="en-US"/>
    </w:rPr>
  </w:style>
  <w:style w:type="paragraph" w:customStyle="1" w:styleId="Tableheading0">
    <w:name w:val="Table_heading"/>
    <w:basedOn w:val="Normal"/>
    <w:pPr>
      <w:overflowPunct/>
      <w:autoSpaceDE/>
      <w:autoSpaceDN/>
      <w:adjustRightInd/>
      <w:spacing w:before="240" w:after="120"/>
      <w:ind w:left="1152" w:hanging="1152"/>
      <w:textAlignment w:val="auto"/>
    </w:pPr>
    <w:rPr>
      <w:rFonts w:ascii="Helvetica" w:hAnsi="Helvetica"/>
      <w:b/>
      <w:sz w:val="20"/>
      <w:szCs w:val="24"/>
      <w:lang w:val="en-US"/>
    </w:rPr>
  </w:style>
  <w:style w:type="paragraph" w:customStyle="1" w:styleId="Actionheading">
    <w:name w:val="Action_heading"/>
    <w:basedOn w:val="Normal"/>
    <w:pPr>
      <w:overflowPunct/>
      <w:autoSpaceDE/>
      <w:autoSpaceDN/>
      <w:adjustRightInd/>
      <w:spacing w:after="120"/>
      <w:jc w:val="center"/>
      <w:textAlignment w:val="auto"/>
    </w:pPr>
    <w:rPr>
      <w:rFonts w:ascii="Helvetica" w:hAnsi="Helvetica"/>
      <w:sz w:val="20"/>
      <w:szCs w:val="24"/>
      <w:u w:val="single"/>
      <w:lang w:val="en-US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GB"/>
    </w:rPr>
  </w:style>
  <w:style w:type="paragraph" w:customStyle="1" w:styleId="ci">
    <w:name w:val="ci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ourier" w:hAnsi="Courier"/>
      <w:color w:val="888888"/>
      <w:szCs w:val="24"/>
    </w:rPr>
  </w:style>
  <w:style w:type="paragraph" w:styleId="NoSpacing">
    <w:name w:val="No Spacing"/>
    <w:uiPriority w:val="1"/>
    <w:qFormat/>
    <w:rsid w:val="001900A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E701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XPTemplates\Skynet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426D8-426E-4E6C-BF37-D0D775A4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Skynet Report Template.dot</Template>
  <TotalTime>37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Subsystem Test Template</vt:lpstr>
    </vt:vector>
  </TitlesOfParts>
  <Manager/>
  <Company>CGI</Company>
  <LinksUpToDate>false</LinksUpToDate>
  <CharactersWithSpaces>1566</CharactersWithSpaces>
  <SharedDoc>false</SharedDoc>
  <HLinks>
    <vt:vector size="36" baseType="variant">
      <vt:variant>
        <vt:i4>1114161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_Toc535583930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_Toc535583929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_Toc535583928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_Toc535583927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_Toc535583926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_Toc535583925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Subsystem Test Template</dc:title>
  <dc:subject/>
  <dc:creator>Tom Hewitt</dc:creator>
  <cp:keywords/>
  <dc:description/>
  <cp:lastModifiedBy>Tom Hewitt</cp:lastModifiedBy>
  <cp:revision>45</cp:revision>
  <cp:lastPrinted>2018-11-15T13:39:00Z</cp:lastPrinted>
  <dcterms:created xsi:type="dcterms:W3CDTF">2019-01-18T20:14:00Z</dcterms:created>
  <dcterms:modified xsi:type="dcterms:W3CDTF">2019-01-19T21:34:00Z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_date">
    <vt:lpwstr>Issuedate</vt:lpwstr>
  </property>
  <property fmtid="{D5CDD505-2E9C-101B-9397-08002B2CF9AE}" pid="3" name="Issue_status">
    <vt:lpwstr>Issuestatus</vt:lpwstr>
  </property>
  <property fmtid="{D5CDD505-2E9C-101B-9397-08002B2CF9AE}" pid="4" name="Document_number">
    <vt:lpwstr>Docnumber</vt:lpwstr>
  </property>
  <property fmtid="{D5CDD505-2E9C-101B-9397-08002B2CF9AE}" pid="5" name="Project">
    <vt:lpwstr>Skynet 5 Management Segment</vt:lpwstr>
  </property>
  <property fmtid="{D5CDD505-2E9C-101B-9397-08002B2CF9AE}" pid="6" name="Doc_title">
    <vt:lpwstr>Doctitle</vt:lpwstr>
  </property>
  <property fmtid="{D5CDD505-2E9C-101B-9397-08002B2CF9AE}" pid="7" name="Classification">
    <vt:lpwstr>Docclassification</vt:lpwstr>
  </property>
  <property fmtid="{D5CDD505-2E9C-101B-9397-08002B2CF9AE}" pid="8" name="Issue">
    <vt:lpwstr>Docissue</vt:lpwstr>
  </property>
  <property fmtid="{D5CDD505-2E9C-101B-9397-08002B2CF9AE}" pid="9" name="Test system">
    <vt:lpwstr>Testenvironment</vt:lpwstr>
  </property>
  <property fmtid="{D5CDD505-2E9C-101B-9397-08002B2CF9AE}" pid="10" name="Release">
    <vt:lpwstr>Releasenumber</vt:lpwstr>
  </property>
  <property fmtid="{D5CDD505-2E9C-101B-9397-08002B2CF9AE}" pid="11" name="Subsystem">
    <vt:lpwstr>Docsubsystem</vt:lpwstr>
  </property>
</Properties>
</file>